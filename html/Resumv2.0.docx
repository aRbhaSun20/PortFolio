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A4D7" w14:textId="77777777" w:rsidR="00143958" w:rsidRDefault="00C35034" w:rsidP="009E1875">
      <w:pPr>
        <w:pStyle w:val="SectionHeading"/>
        <w:jc w:val="both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7008B1BB" wp14:editId="1F49199E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8679180"/>
                <wp:effectExtent l="0" t="0" r="3175" b="762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79181"/>
                          <a:chOff x="0" y="0"/>
                          <a:chExt cx="1905000" cy="8669664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5E568257B9114B039037D12B39437F9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2537DFC7" w14:textId="77777777" w:rsidR="00143958" w:rsidRDefault="00AF0FE2">
                                  <w:pPr>
                                    <w:pStyle w:val="Name"/>
                                  </w:pPr>
                                  <w:r>
                                    <w:t>Arbhasun Banerjee</w:t>
                                  </w:r>
                                </w:p>
                              </w:sdtContent>
                            </w:sdt>
                            <w:p w14:paraId="0B8DC735" w14:textId="77777777" w:rsidR="00943047" w:rsidRDefault="00AF059B" w:rsidP="004F7049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Internship for G</w:t>
                              </w:r>
                              <w:r w:rsidR="005610F5">
                                <w:t>ame Engine Developer</w:t>
                              </w:r>
                              <w:r w:rsidR="00943047">
                                <w:t xml:space="preserve"> </w:t>
                              </w:r>
                            </w:p>
                            <w:p w14:paraId="2878FE94" w14:textId="57E2CCCE" w:rsidR="00143958" w:rsidRDefault="00943047" w:rsidP="00943047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>(with c++)</w:t>
                              </w:r>
                            </w:p>
                            <w:p w14:paraId="4057C9AB" w14:textId="64A0447B" w:rsidR="00B42B84" w:rsidRDefault="00B42B84" w:rsidP="004F7049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Internship for Application Developer</w:t>
                              </w:r>
                            </w:p>
                            <w:p w14:paraId="73700549" w14:textId="643329B3" w:rsidR="00101E4F" w:rsidRDefault="00101E4F" w:rsidP="00101E4F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>(for Desktop, Web Browser or Mobile Devices)</w:t>
                              </w:r>
                            </w:p>
                            <w:p w14:paraId="3AFB4BBC" w14:textId="77777777" w:rsidR="004F7049" w:rsidRDefault="004F7049" w:rsidP="000E1BEA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1514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424B3493" w14:textId="488AC8E8" w:rsidR="00143958" w:rsidRPr="00BF536D" w:rsidRDefault="005527F8" w:rsidP="005527F8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F536D">
                                    <w:rPr>
                                      <w:sz w:val="22"/>
                                      <w:szCs w:val="22"/>
                                    </w:rPr>
                                    <w:t>#74, Mei layout Peenya 3rd</w:t>
                                  </w:r>
                                  <w:r w:rsidR="00BF536D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BF536D">
                                    <w:rPr>
                                      <w:sz w:val="22"/>
                                      <w:szCs w:val="22"/>
                                    </w:rPr>
                                    <w:t>phase, Bangalore-560-058</w:t>
                                  </w:r>
                                  <w:r w:rsidR="00BF536D"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="00BF536D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  <w:t>Karnataka, India.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5A2CB2CF" w14:textId="28F4E8CF" w:rsidR="00143958" w:rsidRPr="00BF536D" w:rsidRDefault="009A7FBA">
                                  <w:pPr>
                                    <w:pStyle w:val="ContactInf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F536D">
                                    <w:rPr>
                                      <w:sz w:val="22"/>
                                      <w:szCs w:val="22"/>
                                    </w:rPr>
                                    <w:t>8073629055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5CF3C4F4" w14:textId="0ED7A869" w:rsidR="00D77FF7" w:rsidRDefault="004E1F4B" w:rsidP="00D77FF7">
                                  <w:pPr>
                                    <w:pStyle w:val="ContactInf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arbhasun1606@gmail.com</w:t>
                                  </w:r>
                                </w:p>
                              </w:sdtContent>
                            </w:sdt>
                            <w:p w14:paraId="011B68A0" w14:textId="5A411A9B" w:rsidR="00D77FF7" w:rsidRDefault="005527F8" w:rsidP="00D77FF7">
                              <w:pPr>
                                <w:spacing w:line="206" w:lineRule="exact"/>
                                <w:ind w:left="2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BF536D">
                                <w:rPr>
                                  <w:sz w:val="22"/>
                                  <w:szCs w:val="22"/>
                                </w:rPr>
                                <w:t>GitHub</w:t>
                              </w:r>
                              <w:r w:rsidRPr="00BF536D">
                                <w:rPr>
                                  <w:color w:val="EC7C30"/>
                                  <w:w w:val="10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F536D">
                                <w:rPr>
                                  <w:sz w:val="22"/>
                                  <w:szCs w:val="22"/>
                                </w:rPr>
                                <w:t>aRbhaSun20</w:t>
                              </w:r>
                            </w:p>
                            <w:p w14:paraId="07494FBE" w14:textId="25459508" w:rsidR="00D77FF7" w:rsidRPr="00BF536D" w:rsidRDefault="00B14122" w:rsidP="00B14122">
                              <w:pPr>
                                <w:spacing w:before="5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LinkedIn </w:t>
                              </w:r>
                              <w:hyperlink r:id="rId10">
                                <w:proofErr w:type="spellStart"/>
                                <w:r w:rsidRPr="009F65B0">
                                  <w:t>arbhasun-banerjee</w:t>
                                </w:r>
                                <w:proofErr w:type="spellEnd"/>
                                <w:r w:rsidR="006859C9">
                                  <w:t xml:space="preserve"> </w:t>
                                </w:r>
                                <w:r w:rsidRPr="009F65B0">
                                  <w:t>8861361a1/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8B1BB" id="Group 1" o:spid="_x0000_s1026" alt="Contact Info" style="position:absolute;left:0;text-align:left;margin-left:0;margin-top:0;width:149.75pt;height:683.4pt;z-index:251659264;mso-left-percent:59;mso-wrap-distance-left:7.2pt;mso-wrap-distance-right:7.2pt;mso-wrap-distance-bottom:3in;mso-position-horizontal-relative:page;mso-position-vertical:top;mso-position-vertical-relative:margin;mso-left-percent:59;mso-width-relative:margin;mso-height-relative:margin" coordsize="19050,8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5E568257B9114B039037D12B39437F9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2537DFC7" w14:textId="77777777" w:rsidR="00143958" w:rsidRDefault="00AF0FE2">
                            <w:pPr>
                              <w:pStyle w:val="Name"/>
                            </w:pPr>
                            <w:r>
                              <w:t>Arbhasun Banerjee</w:t>
                            </w:r>
                          </w:p>
                        </w:sdtContent>
                      </w:sdt>
                      <w:p w14:paraId="0B8DC735" w14:textId="77777777" w:rsidR="00943047" w:rsidRDefault="00AF059B" w:rsidP="004F7049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Internship for G</w:t>
                        </w:r>
                        <w:r w:rsidR="005610F5">
                          <w:t>ame Engine Developer</w:t>
                        </w:r>
                        <w:r w:rsidR="00943047">
                          <w:t xml:space="preserve"> </w:t>
                        </w:r>
                      </w:p>
                      <w:p w14:paraId="2878FE94" w14:textId="57E2CCCE" w:rsidR="00143958" w:rsidRDefault="00943047" w:rsidP="00943047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>(with c++)</w:t>
                        </w:r>
                      </w:p>
                      <w:p w14:paraId="4057C9AB" w14:textId="64A0447B" w:rsidR="00B42B84" w:rsidRDefault="00B42B84" w:rsidP="004F7049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Internship for Application Developer</w:t>
                        </w:r>
                      </w:p>
                      <w:p w14:paraId="73700549" w14:textId="643329B3" w:rsidR="00101E4F" w:rsidRDefault="00101E4F" w:rsidP="00101E4F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>(for Desktop, Web Browser or Mobile Devices)</w:t>
                        </w:r>
                      </w:p>
                      <w:p w14:paraId="3AFB4BBC" w14:textId="77777777" w:rsidR="004F7049" w:rsidRDefault="004F7049" w:rsidP="000E1BEA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shape>
                <v:shape id="Text Box 12" o:spid="_x0000_s1028" type="#_x0000_t202" style="position:absolute;top:44215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sz w:val="22"/>
                            <w:szCs w:val="22"/>
                          </w:r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424B3493" w14:textId="488AC8E8" w:rsidR="00143958" w:rsidRPr="00BF536D" w:rsidRDefault="005527F8" w:rsidP="005527F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F536D">
                              <w:rPr>
                                <w:sz w:val="22"/>
                                <w:szCs w:val="22"/>
                              </w:rPr>
                              <w:t>#74, Mei layout Peenya 3rd</w:t>
                            </w:r>
                            <w:r w:rsidR="00BF536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F536D">
                              <w:rPr>
                                <w:sz w:val="22"/>
                                <w:szCs w:val="22"/>
                              </w:rPr>
                              <w:t>phase, Bangalore-560-058</w:t>
                            </w:r>
                            <w:r w:rsidR="00BF536D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BF536D">
                              <w:rPr>
                                <w:sz w:val="22"/>
                                <w:szCs w:val="22"/>
                              </w:rPr>
                              <w:br/>
                              <w:t>Karnataka, India.</w:t>
                            </w:r>
                          </w:p>
                        </w:sdtContent>
                      </w:sdt>
                      <w:sdt>
                        <w:sdtPr>
                          <w:rPr>
                            <w:sz w:val="22"/>
                            <w:szCs w:val="22"/>
                          </w:r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5A2CB2CF" w14:textId="28F4E8CF" w:rsidR="00143958" w:rsidRPr="00BF536D" w:rsidRDefault="009A7FBA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BF536D">
                              <w:rPr>
                                <w:sz w:val="22"/>
                                <w:szCs w:val="22"/>
                              </w:rPr>
                              <w:t>8073629055</w:t>
                            </w:r>
                          </w:p>
                        </w:sdtContent>
                      </w:sdt>
                      <w:sdt>
                        <w:sdtPr>
                          <w:rPr>
                            <w:sz w:val="22"/>
                            <w:szCs w:val="22"/>
                          </w:r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5CF3C4F4" w14:textId="0ED7A869" w:rsidR="00D77FF7" w:rsidRDefault="004E1F4B" w:rsidP="00D77FF7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arbhasun1606@gmail.com</w:t>
                            </w:r>
                          </w:p>
                        </w:sdtContent>
                      </w:sdt>
                      <w:p w14:paraId="011B68A0" w14:textId="5A411A9B" w:rsidR="00D77FF7" w:rsidRDefault="005527F8" w:rsidP="00D77FF7">
                        <w:pPr>
                          <w:spacing w:line="206" w:lineRule="exact"/>
                          <w:ind w:left="2"/>
                          <w:rPr>
                            <w:sz w:val="22"/>
                            <w:szCs w:val="22"/>
                          </w:rPr>
                        </w:pPr>
                        <w:r w:rsidRPr="00BF536D">
                          <w:rPr>
                            <w:sz w:val="22"/>
                            <w:szCs w:val="22"/>
                          </w:rPr>
                          <w:t>GitHub</w:t>
                        </w:r>
                        <w:r w:rsidRPr="00BF536D">
                          <w:rPr>
                            <w:color w:val="EC7C30"/>
                            <w:w w:val="105"/>
                            <w:sz w:val="22"/>
                            <w:szCs w:val="22"/>
                          </w:rPr>
                          <w:t xml:space="preserve"> </w:t>
                        </w:r>
                        <w:r w:rsidRPr="00BF536D">
                          <w:rPr>
                            <w:sz w:val="22"/>
                            <w:szCs w:val="22"/>
                          </w:rPr>
                          <w:t>aRbhaSun20</w:t>
                        </w:r>
                      </w:p>
                      <w:p w14:paraId="07494FBE" w14:textId="25459508" w:rsidR="00D77FF7" w:rsidRPr="00BF536D" w:rsidRDefault="00B14122" w:rsidP="00B14122">
                        <w:pPr>
                          <w:spacing w:before="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LinkedIn </w:t>
                        </w:r>
                        <w:hyperlink r:id="rId11">
                          <w:proofErr w:type="spellStart"/>
                          <w:r w:rsidRPr="009F65B0">
                            <w:t>arbhasun-banerjee</w:t>
                          </w:r>
                          <w:proofErr w:type="spellEnd"/>
                          <w:r w:rsidR="006859C9">
                            <w:t xml:space="preserve"> </w:t>
                          </w:r>
                          <w:r w:rsidRPr="009F65B0">
                            <w:t>8861361a1/</w:t>
                          </w:r>
                        </w:hyperlink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p w14:paraId="428F724C" w14:textId="3D70C4E4" w:rsidR="00143958" w:rsidRDefault="000C5182" w:rsidP="009E1875">
      <w:pPr>
        <w:jc w:val="both"/>
      </w:pPr>
      <w:r>
        <w:t xml:space="preserve">Engineering graduate </w:t>
      </w:r>
      <w:r w:rsidR="009E1875">
        <w:t>in Computer Science</w:t>
      </w:r>
      <w:r w:rsidR="00D878F7">
        <w:t xml:space="preserve"> </w:t>
      </w:r>
      <w:r w:rsidR="009E1875">
        <w:t xml:space="preserve">having </w:t>
      </w:r>
      <w:r w:rsidR="00D878F7">
        <w:t xml:space="preserve">exposure to Engine Development </w:t>
      </w:r>
      <w:r w:rsidR="003E647C">
        <w:t xml:space="preserve">and holding a strong record in </w:t>
      </w:r>
      <w:r w:rsidR="00A03D63">
        <w:t>competitive hackathons</w:t>
      </w:r>
      <w:r w:rsidR="00E87F8C">
        <w:t xml:space="preserve">, </w:t>
      </w:r>
      <w:r w:rsidR="00433083">
        <w:t xml:space="preserve">leveraging my </w:t>
      </w:r>
      <w:r w:rsidR="002013C0">
        <w:t xml:space="preserve">potential of problem </w:t>
      </w:r>
      <w:r w:rsidR="00962726">
        <w:t>solving,</w:t>
      </w:r>
      <w:r w:rsidR="00D960D7">
        <w:t xml:space="preserve"> to deliver </w:t>
      </w:r>
      <w:r w:rsidR="00620880">
        <w:t xml:space="preserve">optimized </w:t>
      </w:r>
      <w:r>
        <w:t xml:space="preserve">innovative </w:t>
      </w:r>
      <w:r w:rsidR="00620880">
        <w:t>solutions in complex engine development.</w:t>
      </w:r>
    </w:p>
    <w:p w14:paraId="4A19133A" w14:textId="77777777" w:rsidR="00143958" w:rsidRDefault="00C35034" w:rsidP="009E1875">
      <w:pPr>
        <w:pStyle w:val="SectionHeading"/>
        <w:jc w:val="both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1E877F9D81894046BEA394BD4F86666D"/>
            </w:placeholder>
            <w15:repeatingSectionItem/>
          </w:sdtPr>
          <w:sdtEndPr/>
          <w:sdtContent>
            <w:p w14:paraId="3F036CE4" w14:textId="412DCBA7" w:rsidR="00143958" w:rsidRDefault="00547B3C" w:rsidP="009E1875">
              <w:pPr>
                <w:pStyle w:val="ResumeDate"/>
                <w:jc w:val="both"/>
              </w:pPr>
              <w:r>
                <w:t>1</w:t>
              </w:r>
              <w:r w:rsidR="00600CDA">
                <w:t>0</w:t>
              </w:r>
              <w:r>
                <w:t>-08-2018 - present</w:t>
              </w:r>
            </w:p>
            <w:p w14:paraId="080B4B25" w14:textId="7C307101" w:rsidR="00143958" w:rsidRDefault="00043885" w:rsidP="009E1875">
              <w:pPr>
                <w:pStyle w:val="Description"/>
                <w:jc w:val="both"/>
              </w:pPr>
              <w:r>
                <w:t>Bachelor of Computer Science Engineering</w:t>
              </w:r>
            </w:p>
            <w:p w14:paraId="2ECFF637" w14:textId="252AA9C3" w:rsidR="000B20A3" w:rsidRDefault="000B20A3" w:rsidP="000B20A3">
              <w:pPr>
                <w:pStyle w:val="Subsection"/>
                <w:jc w:val="both"/>
              </w:pPr>
              <w:r w:rsidRPr="00B527FE">
                <w:rPr>
                  <w:sz w:val="22"/>
                  <w:szCs w:val="24"/>
                </w:rPr>
                <w:t>Government SKSJ Institute of Technology,</w:t>
              </w:r>
              <w:r w:rsidR="00620924">
                <w:rPr>
                  <w:sz w:val="22"/>
                  <w:szCs w:val="24"/>
                </w:rPr>
                <w:t xml:space="preserve"> </w:t>
              </w:r>
              <w:r w:rsidR="00620924" w:rsidRPr="00620924">
                <w:rPr>
                  <w:b w:val="0"/>
                  <w:bCs w:val="0"/>
                  <w:sz w:val="22"/>
                  <w:szCs w:val="24"/>
                </w:rPr>
                <w:t>under</w:t>
              </w:r>
              <w:r w:rsidR="00620924">
                <w:rPr>
                  <w:sz w:val="22"/>
                  <w:szCs w:val="24"/>
                </w:rPr>
                <w:t xml:space="preserve"> VTU, </w:t>
              </w:r>
              <w:r w:rsidR="00653C89">
                <w:rPr>
                  <w:sz w:val="22"/>
                  <w:szCs w:val="24"/>
                </w:rPr>
                <w:t>Belagavi</w:t>
              </w:r>
              <w:r w:rsidR="00981F36">
                <w:rPr>
                  <w:sz w:val="22"/>
                  <w:szCs w:val="24"/>
                </w:rPr>
                <w:t>, Karnataka</w:t>
              </w:r>
            </w:p>
            <w:p w14:paraId="696C1E35" w14:textId="02762894" w:rsidR="000B20A3" w:rsidRDefault="000B20A3" w:rsidP="00132BAE">
              <w:pPr>
                <w:pStyle w:val="Subsection"/>
                <w:jc w:val="both"/>
                <w:rPr>
                  <w:b w:val="0"/>
                  <w:bCs w:val="0"/>
                  <w:sz w:val="20"/>
                  <w:szCs w:val="22"/>
                </w:rPr>
              </w:pPr>
              <w:r w:rsidRPr="00C54730">
                <w:rPr>
                  <w:b w:val="0"/>
                  <w:bCs w:val="0"/>
                  <w:sz w:val="20"/>
                  <w:szCs w:val="22"/>
                </w:rPr>
                <w:t>KR Circle, Bangalore- 560-001.</w:t>
              </w:r>
            </w:p>
            <w:p w14:paraId="09FF5D68" w14:textId="1EBE926E" w:rsidR="009331D5" w:rsidRPr="009331D5" w:rsidRDefault="009331D5" w:rsidP="00132BAE">
              <w:pPr>
                <w:pStyle w:val="ListBullet"/>
                <w:jc w:val="both"/>
              </w:pPr>
              <w:r>
                <w:t>Government of Karnataka.</w:t>
              </w:r>
            </w:p>
            <w:p w14:paraId="4280BAB3" w14:textId="761A02CB" w:rsidR="00143958" w:rsidRDefault="00EF1940" w:rsidP="00132BAE">
              <w:pPr>
                <w:pStyle w:val="ListBullet"/>
                <w:jc w:val="both"/>
              </w:pPr>
              <w:r>
                <w:t>Currently pursuing 3</w:t>
              </w:r>
              <w:r w:rsidRPr="00EF1940">
                <w:rPr>
                  <w:vertAlign w:val="superscript"/>
                </w:rPr>
                <w:t>rd</w:t>
              </w:r>
              <w:r>
                <w:t xml:space="preserve"> year of engineering.</w:t>
              </w:r>
            </w:p>
          </w:sdtContent>
        </w:sdt>
        <w:sdt>
          <w:sdtPr>
            <w:rPr>
              <w:sz w:val="20"/>
            </w:rPr>
            <w:id w:val="-1148134917"/>
            <w:placeholder>
              <w:docPart w:val="9A60BB56E0FD4550B0B9B3E279CEE8B3"/>
            </w:placeholder>
            <w15:repeatingSectionItem/>
          </w:sdtPr>
          <w:sdtEndPr/>
          <w:sdtContent>
            <w:p w14:paraId="2EB836F4" w14:textId="3B6FAE87" w:rsidR="00732713" w:rsidRDefault="00732713" w:rsidP="009E1875">
              <w:pPr>
                <w:pStyle w:val="ResumeDate"/>
                <w:jc w:val="both"/>
              </w:pPr>
              <w:r>
                <w:t>05</w:t>
              </w:r>
              <w:r w:rsidR="00EF1940">
                <w:t>-0</w:t>
              </w:r>
              <w:r>
                <w:t>5</w:t>
              </w:r>
              <w:r w:rsidR="00EF1940">
                <w:t>-201</w:t>
              </w:r>
              <w:r>
                <w:t>6</w:t>
              </w:r>
              <w:r w:rsidR="00EF1940">
                <w:t xml:space="preserve"> </w:t>
              </w:r>
              <w:r>
                <w:t>–</w:t>
              </w:r>
              <w:r w:rsidR="00EF1940">
                <w:t xml:space="preserve"> </w:t>
              </w:r>
              <w:r>
                <w:t>1</w:t>
              </w:r>
              <w:r w:rsidR="009037B2">
                <w:t>5</w:t>
              </w:r>
              <w:r>
                <w:t>-0</w:t>
              </w:r>
              <w:r w:rsidR="00600CDA">
                <w:t>6</w:t>
              </w:r>
              <w:r w:rsidR="00B527FE">
                <w:t>-20</w:t>
              </w:r>
              <w:r>
                <w:t>18</w:t>
              </w:r>
            </w:p>
            <w:p w14:paraId="5F5B424C" w14:textId="5B263CD7" w:rsidR="00EF1940" w:rsidRDefault="006E0440" w:rsidP="009E1875">
              <w:pPr>
                <w:pStyle w:val="Description"/>
                <w:jc w:val="both"/>
              </w:pPr>
              <w:r>
                <w:t xml:space="preserve">Pre-University </w:t>
              </w:r>
              <w:r w:rsidR="00AF059B">
                <w:t>Course</w:t>
              </w:r>
              <w:r>
                <w:t xml:space="preserve"> </w:t>
              </w:r>
              <w:r w:rsidR="00132BAE">
                <w:t>–</w:t>
              </w:r>
              <w:r>
                <w:t xml:space="preserve"> PCMB</w:t>
              </w:r>
              <w:r w:rsidR="00323B00">
                <w:t xml:space="preserve"> – 12</w:t>
              </w:r>
              <w:r w:rsidR="00323B00" w:rsidRPr="00323B00">
                <w:rPr>
                  <w:vertAlign w:val="superscript"/>
                </w:rPr>
                <w:t>th</w:t>
              </w:r>
              <w:r w:rsidR="00323B00">
                <w:t xml:space="preserve"> std</w:t>
              </w:r>
            </w:p>
            <w:p w14:paraId="4949F1EB" w14:textId="77777777" w:rsidR="00132BAE" w:rsidRPr="00B527FE" w:rsidRDefault="00132BAE" w:rsidP="00132BAE">
              <w:pPr>
                <w:pStyle w:val="ResumeDate"/>
                <w:jc w:val="both"/>
                <w:rPr>
                  <w:b/>
                  <w:bCs/>
                  <w:sz w:val="22"/>
                  <w:szCs w:val="24"/>
                </w:rPr>
              </w:pPr>
              <w:r w:rsidRPr="00B527FE">
                <w:rPr>
                  <w:b/>
                  <w:bCs/>
                  <w:sz w:val="22"/>
                  <w:szCs w:val="24"/>
                </w:rPr>
                <w:t>Hymamshu Jyothi Kala Peetha Pre-university College</w:t>
              </w:r>
            </w:p>
            <w:p w14:paraId="547752C9" w14:textId="0D2F24C3" w:rsidR="00132BAE" w:rsidRPr="00132BAE" w:rsidRDefault="00132BAE" w:rsidP="00132BAE">
              <w:pPr>
                <w:pStyle w:val="Subsection"/>
                <w:jc w:val="both"/>
                <w:rPr>
                  <w:b w:val="0"/>
                  <w:bCs w:val="0"/>
                  <w:sz w:val="20"/>
                  <w:szCs w:val="22"/>
                </w:rPr>
              </w:pPr>
              <w:r w:rsidRPr="00B527FE">
                <w:rPr>
                  <w:b w:val="0"/>
                  <w:bCs w:val="0"/>
                  <w:sz w:val="20"/>
                  <w:szCs w:val="22"/>
                </w:rPr>
                <w:t>Malleshwaram, Bangalore- 560-055.</w:t>
              </w:r>
            </w:p>
            <w:p w14:paraId="54372BDD" w14:textId="77777777" w:rsidR="00D704C7" w:rsidRDefault="0056695E" w:rsidP="009E1875">
              <w:pPr>
                <w:pStyle w:val="ListBullet"/>
                <w:jc w:val="both"/>
              </w:pPr>
              <w:r>
                <w:t>Pre-University</w:t>
              </w:r>
              <w:r w:rsidR="000B20A3">
                <w:t>, G</w:t>
              </w:r>
              <w:r>
                <w:t>overnment of Karnataka.</w:t>
              </w:r>
            </w:p>
            <w:p w14:paraId="4B0B4FE0" w14:textId="3D02F7B5" w:rsidR="00EF1940" w:rsidRDefault="00D704C7" w:rsidP="009E1875">
              <w:pPr>
                <w:pStyle w:val="ListBullet"/>
                <w:jc w:val="both"/>
              </w:pPr>
              <w:r>
                <w:t>Distinction with</w:t>
              </w:r>
              <w:r w:rsidR="00480ACC">
                <w:t xml:space="preserve"> First Class</w:t>
              </w:r>
              <w:r>
                <w:t xml:space="preserve"> 83.3%.</w:t>
              </w:r>
            </w:p>
          </w:sdtContent>
        </w:sdt>
        <w:sdt>
          <w:sdtPr>
            <w:rPr>
              <w:sz w:val="20"/>
            </w:rPr>
            <w:id w:val="1277136266"/>
            <w:placeholder>
              <w:docPart w:val="A1166D76B2FC45978095C4738CB48857"/>
            </w:placeholder>
            <w15:repeatingSectionItem/>
          </w:sdtPr>
          <w:sdtEndPr/>
          <w:sdtContent>
            <w:p w14:paraId="290B66AE" w14:textId="6E271A7C" w:rsidR="0056695E" w:rsidRDefault="0056695E" w:rsidP="009E1875">
              <w:pPr>
                <w:pStyle w:val="ResumeDate"/>
                <w:jc w:val="both"/>
              </w:pPr>
              <w:r>
                <w:t xml:space="preserve">05-05-2015 – </w:t>
              </w:r>
              <w:r w:rsidR="00981F36">
                <w:t>1</w:t>
              </w:r>
              <w:r w:rsidR="00A12C7E">
                <w:t>5</w:t>
              </w:r>
              <w:r>
                <w:t>-0</w:t>
              </w:r>
              <w:r w:rsidR="00981F36">
                <w:t>4</w:t>
              </w:r>
              <w:r>
                <w:t xml:space="preserve"> -2016</w:t>
              </w:r>
            </w:p>
            <w:p w14:paraId="084E0B44" w14:textId="02197CDE" w:rsidR="0056695E" w:rsidRDefault="006364F6" w:rsidP="009E1875">
              <w:pPr>
                <w:pStyle w:val="Description"/>
                <w:jc w:val="both"/>
              </w:pPr>
              <w:r>
                <w:t>Indian Council of Secondary Education (ICSE)</w:t>
              </w:r>
              <w:r w:rsidR="00323B00">
                <w:t xml:space="preserve"> – 10</w:t>
              </w:r>
              <w:r w:rsidR="00323B00" w:rsidRPr="00323B00">
                <w:rPr>
                  <w:vertAlign w:val="superscript"/>
                </w:rPr>
                <w:t>th</w:t>
              </w:r>
              <w:r w:rsidR="00323B00">
                <w:t xml:space="preserve"> std</w:t>
              </w:r>
            </w:p>
            <w:p w14:paraId="34F541ED" w14:textId="77777777" w:rsidR="009331D5" w:rsidRPr="00B527FE" w:rsidRDefault="009331D5" w:rsidP="009331D5">
              <w:pPr>
                <w:pStyle w:val="ResumeDate"/>
                <w:jc w:val="both"/>
                <w:rPr>
                  <w:b/>
                  <w:bCs/>
                  <w:sz w:val="22"/>
                  <w:szCs w:val="24"/>
                </w:rPr>
              </w:pPr>
              <w:r>
                <w:rPr>
                  <w:b/>
                  <w:bCs/>
                  <w:sz w:val="22"/>
                  <w:szCs w:val="24"/>
                </w:rPr>
                <w:t>St. Mary’s Public School</w:t>
              </w:r>
            </w:p>
            <w:p w14:paraId="0723E44D" w14:textId="4CF5882E" w:rsidR="009331D5" w:rsidRPr="009331D5" w:rsidRDefault="009331D5" w:rsidP="009331D5">
              <w:pPr>
                <w:pStyle w:val="Subsection"/>
                <w:jc w:val="both"/>
                <w:rPr>
                  <w:b w:val="0"/>
                  <w:bCs w:val="0"/>
                  <w:sz w:val="20"/>
                  <w:szCs w:val="22"/>
                </w:rPr>
              </w:pPr>
              <w:r>
                <w:rPr>
                  <w:b w:val="0"/>
                  <w:bCs w:val="0"/>
                  <w:sz w:val="20"/>
                  <w:szCs w:val="22"/>
                </w:rPr>
                <w:t>T. Dasarahalli</w:t>
              </w:r>
              <w:r w:rsidRPr="00B527FE">
                <w:rPr>
                  <w:b w:val="0"/>
                  <w:bCs w:val="0"/>
                  <w:sz w:val="20"/>
                  <w:szCs w:val="22"/>
                </w:rPr>
                <w:t>, Bangalore- 560-05</w:t>
              </w:r>
              <w:r>
                <w:rPr>
                  <w:b w:val="0"/>
                  <w:bCs w:val="0"/>
                  <w:sz w:val="20"/>
                  <w:szCs w:val="22"/>
                </w:rPr>
                <w:t>8</w:t>
              </w:r>
              <w:r w:rsidRPr="00B527FE">
                <w:rPr>
                  <w:b w:val="0"/>
                  <w:bCs w:val="0"/>
                  <w:sz w:val="20"/>
                  <w:szCs w:val="22"/>
                </w:rPr>
                <w:t>.</w:t>
              </w:r>
            </w:p>
            <w:p w14:paraId="0C453D2D" w14:textId="77777777" w:rsidR="00D704C7" w:rsidRDefault="00323B00" w:rsidP="006364F6">
              <w:pPr>
                <w:pStyle w:val="ListBullet"/>
                <w:jc w:val="both"/>
              </w:pPr>
              <w:r>
                <w:t>G</w:t>
              </w:r>
              <w:r w:rsidR="0056695E">
                <w:t xml:space="preserve">overnment of </w:t>
              </w:r>
              <w:r w:rsidR="00EA50C2">
                <w:t>India</w:t>
              </w:r>
              <w:r w:rsidR="0056695E">
                <w:t>.</w:t>
              </w:r>
            </w:p>
            <w:p w14:paraId="461A963D" w14:textId="548280F2" w:rsidR="00480ACC" w:rsidRDefault="00D704C7" w:rsidP="009E1875">
              <w:pPr>
                <w:pStyle w:val="ListBullet"/>
                <w:jc w:val="both"/>
              </w:pPr>
              <w:r>
                <w:t>Distinction with 89.3%.</w:t>
              </w:r>
            </w:p>
          </w:sdtContent>
        </w:sdt>
      </w:sdtContent>
    </w:sdt>
    <w:p w14:paraId="2C4D6D39" w14:textId="35E5A5E8" w:rsidR="005E78D7" w:rsidRDefault="001F07CA" w:rsidP="009E1875">
      <w:pPr>
        <w:pStyle w:val="SectionHeading"/>
        <w:jc w:val="both"/>
      </w:pPr>
      <w:r>
        <w:t>Skill</w:t>
      </w:r>
      <w:r w:rsidR="00947B11">
        <w:t>S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0B2E85184EA141EA8A2623305343438C"/>
            </w:placeholder>
            <w15:repeatingSectionItem/>
          </w:sdtPr>
          <w:sdtEndPr/>
          <w:sdtContent>
            <w:p w14:paraId="321D5FF1" w14:textId="2123AFAE" w:rsidR="005E78D7" w:rsidRPr="004B6AD8" w:rsidRDefault="004B6AD8" w:rsidP="009E1875">
              <w:pPr>
                <w:pStyle w:val="ResumeDate"/>
                <w:jc w:val="both"/>
                <w:rPr>
                  <w:sz w:val="26"/>
                  <w:szCs w:val="26"/>
                </w:rPr>
              </w:pPr>
              <w:r w:rsidRPr="00163322">
                <w:rPr>
                  <w:rFonts w:asciiTheme="majorHAnsi" w:hAnsiTheme="majorHAnsi" w:cstheme="majorHAnsi"/>
                  <w:sz w:val="26"/>
                  <w:szCs w:val="26"/>
                </w:rPr>
                <w:t>Graphics developing techniques for game engines</w:t>
              </w:r>
            </w:p>
            <w:p w14:paraId="40D7A91F" w14:textId="272AD0DE" w:rsidR="005E78D7" w:rsidRDefault="00333050" w:rsidP="009E1875">
              <w:pPr>
                <w:pStyle w:val="ListBullet"/>
                <w:numPr>
                  <w:ilvl w:val="0"/>
                  <w:numId w:val="19"/>
                </w:numPr>
                <w:ind w:left="426" w:hanging="284"/>
                <w:jc w:val="both"/>
              </w:pPr>
              <w:r>
                <w:t>Better understanding of various UI/UX related aspects for game engine</w:t>
              </w:r>
              <w:r w:rsidR="00504F9F">
                <w:t>.</w:t>
              </w:r>
            </w:p>
          </w:sdtContent>
        </w:sdt>
        <w:sdt>
          <w:sdtPr>
            <w:rPr>
              <w:sz w:val="20"/>
            </w:rPr>
            <w:id w:val="1470250882"/>
            <w:placeholder>
              <w:docPart w:val="B79C53332DE64568B720BAE12C9CE89A"/>
            </w:placeholder>
            <w15:repeatingSectionItem/>
          </w:sdtPr>
          <w:sdtEndPr/>
          <w:sdtContent>
            <w:p w14:paraId="5D2CB43E" w14:textId="69B26877" w:rsidR="00D62986" w:rsidRPr="00163322" w:rsidRDefault="00D62986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 w:rsidRPr="00163322">
                <w:rPr>
                  <w:rFonts w:asciiTheme="majorHAnsi" w:hAnsiTheme="majorHAnsi" w:cstheme="majorHAnsi"/>
                  <w:sz w:val="26"/>
                  <w:szCs w:val="26"/>
                </w:rPr>
                <w:t>Exposure to leading game Engines</w:t>
              </w:r>
            </w:p>
            <w:p w14:paraId="300ADA45" w14:textId="77777777" w:rsidR="00793EC3" w:rsidRDefault="00D62986" w:rsidP="009E1875">
              <w:pPr>
                <w:pStyle w:val="ListBullet"/>
                <w:numPr>
                  <w:ilvl w:val="0"/>
                  <w:numId w:val="18"/>
                </w:numPr>
                <w:ind w:left="426" w:hanging="284"/>
                <w:jc w:val="both"/>
              </w:pPr>
              <w:r>
                <w:t xml:space="preserve">Having Knowledge about modern memory management techniques utilized </w:t>
              </w:r>
            </w:p>
            <w:p w14:paraId="13543ECD" w14:textId="383A4F8E" w:rsidR="00D62986" w:rsidRDefault="00D62986" w:rsidP="00793EC3">
              <w:pPr>
                <w:pStyle w:val="ListBullet"/>
                <w:numPr>
                  <w:ilvl w:val="0"/>
                  <w:numId w:val="0"/>
                </w:numPr>
                <w:ind w:left="426"/>
                <w:jc w:val="both"/>
              </w:pPr>
              <w:r>
                <w:t>in various engines.</w:t>
              </w:r>
            </w:p>
          </w:sdtContent>
        </w:sdt>
        <w:sdt>
          <w:sdtPr>
            <w:rPr>
              <w:sz w:val="20"/>
            </w:rPr>
            <w:id w:val="-1665400856"/>
            <w:placeholder>
              <w:docPart w:val="F883E8114EB0404182078565F76248D3"/>
            </w:placeholder>
            <w15:repeatingSectionItem/>
          </w:sdtPr>
          <w:sdtEndPr/>
          <w:sdtContent>
            <w:p w14:paraId="36D6E3E4" w14:textId="48FC286F" w:rsidR="00D62986" w:rsidRPr="00163322" w:rsidRDefault="00D62986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 w:rsidRPr="00163322">
                <w:rPr>
                  <w:rFonts w:asciiTheme="majorHAnsi" w:hAnsiTheme="majorHAnsi" w:cstheme="majorHAnsi"/>
                  <w:sz w:val="26"/>
                  <w:szCs w:val="26"/>
                </w:rPr>
                <w:t xml:space="preserve">Android and IOS based application </w:t>
              </w:r>
            </w:p>
            <w:p w14:paraId="158DFA6E" w14:textId="76ECA73F" w:rsidR="00D62986" w:rsidRDefault="00D62986" w:rsidP="009E1875">
              <w:pPr>
                <w:pStyle w:val="ListBullet"/>
                <w:numPr>
                  <w:ilvl w:val="0"/>
                  <w:numId w:val="20"/>
                </w:numPr>
                <w:tabs>
                  <w:tab w:val="left" w:pos="709"/>
                </w:tabs>
                <w:ind w:left="426" w:hanging="284"/>
                <w:jc w:val="both"/>
              </w:pPr>
              <w:r>
                <w:t>Having Exposure to Android and IOS Development</w:t>
              </w:r>
              <w:r w:rsidR="00B06A6B">
                <w:t>.</w:t>
              </w:r>
            </w:p>
          </w:sdtContent>
        </w:sdt>
        <w:sdt>
          <w:sdtPr>
            <w:rPr>
              <w:sz w:val="20"/>
            </w:rPr>
            <w:id w:val="-622465723"/>
            <w:placeholder>
              <w:docPart w:val="AE8922491C6A4C6AB8F9591121CF4FF5"/>
            </w:placeholder>
            <w15:repeatingSectionItem/>
          </w:sdtPr>
          <w:sdtEndPr/>
          <w:sdtContent>
            <w:p w14:paraId="3025CEEE" w14:textId="727B1A9C" w:rsidR="00D62986" w:rsidRPr="00163322" w:rsidRDefault="00D62986" w:rsidP="009E1875">
              <w:pPr>
                <w:pStyle w:val="ResumeDate"/>
                <w:jc w:val="both"/>
                <w:rPr>
                  <w:rFonts w:asciiTheme="majorHAnsi" w:hAnsiTheme="majorHAnsi" w:cstheme="majorHAnsi"/>
                  <w:b/>
                </w:rPr>
              </w:pPr>
              <w:r w:rsidRPr="00163322">
                <w:rPr>
                  <w:rFonts w:asciiTheme="majorHAnsi" w:hAnsiTheme="majorHAnsi" w:cstheme="majorHAnsi"/>
                  <w:bCs/>
                  <w:sz w:val="26"/>
                  <w:szCs w:val="26"/>
                </w:rPr>
                <w:t>Web-Frameworks in Front-End</w:t>
              </w:r>
              <w:r w:rsidRPr="00163322">
                <w:rPr>
                  <w:rFonts w:asciiTheme="majorHAnsi" w:hAnsiTheme="majorHAnsi" w:cstheme="majorHAnsi"/>
                  <w:b/>
                </w:rPr>
                <w:t xml:space="preserve"> </w:t>
              </w:r>
            </w:p>
            <w:p w14:paraId="61E09A64" w14:textId="7BC7BD45" w:rsidR="00D62986" w:rsidRDefault="00D62986" w:rsidP="009E1875">
              <w:pPr>
                <w:pStyle w:val="ListBullet"/>
                <w:numPr>
                  <w:ilvl w:val="0"/>
                  <w:numId w:val="20"/>
                </w:numPr>
                <w:tabs>
                  <w:tab w:val="left" w:pos="426"/>
                </w:tabs>
                <w:ind w:left="426" w:hanging="284"/>
                <w:jc w:val="both"/>
              </w:pPr>
              <w:r>
                <w:rPr>
                  <w:spacing w:val="-5"/>
                </w:rPr>
                <w:t>Having Experience</w:t>
              </w:r>
              <w:r>
                <w:t xml:space="preserve"> with </w:t>
              </w:r>
              <w:r w:rsidRPr="00D261AE">
                <w:rPr>
                  <w:spacing w:val="-5"/>
                </w:rPr>
                <w:t xml:space="preserve">Web- </w:t>
              </w:r>
              <w:r>
                <w:t>development Front-End frame-works using ReactJS and native JS.</w:t>
              </w:r>
            </w:p>
          </w:sdtContent>
        </w:sdt>
        <w:sdt>
          <w:sdtPr>
            <w:rPr>
              <w:sz w:val="20"/>
            </w:rPr>
            <w:id w:val="-1583677852"/>
            <w:placeholder>
              <w:docPart w:val="6F455E5FB5434507B5D50B6B7799E9F3"/>
            </w:placeholder>
            <w15:repeatingSectionItem/>
          </w:sdtPr>
          <w:sdtEndPr/>
          <w:sdtContent>
            <w:p w14:paraId="1E70B766" w14:textId="1350E362" w:rsidR="00B06A6B" w:rsidRPr="00163322" w:rsidRDefault="00B06A6B" w:rsidP="009E1875">
              <w:pPr>
                <w:pStyle w:val="ResumeDate"/>
                <w:jc w:val="both"/>
                <w:rPr>
                  <w:rFonts w:asciiTheme="majorHAnsi" w:hAnsiTheme="majorHAnsi" w:cstheme="majorHAnsi"/>
                  <w:b/>
                </w:rPr>
              </w:pPr>
              <w:r w:rsidRPr="00163322">
                <w:rPr>
                  <w:rFonts w:asciiTheme="majorHAnsi" w:hAnsiTheme="majorHAnsi" w:cstheme="majorHAnsi"/>
                  <w:bCs/>
                  <w:sz w:val="26"/>
                  <w:szCs w:val="26"/>
                </w:rPr>
                <w:t>Web-Frameworks in Back-End</w:t>
              </w:r>
              <w:r w:rsidRPr="00163322">
                <w:rPr>
                  <w:rFonts w:asciiTheme="majorHAnsi" w:hAnsiTheme="majorHAnsi" w:cstheme="majorHAnsi"/>
                  <w:b/>
                </w:rPr>
                <w:t xml:space="preserve"> </w:t>
              </w:r>
            </w:p>
            <w:p w14:paraId="65389127" w14:textId="32F5F779" w:rsidR="00B06A6B" w:rsidRDefault="00B06A6B" w:rsidP="009E1875">
              <w:pPr>
                <w:pStyle w:val="ListBullet"/>
                <w:numPr>
                  <w:ilvl w:val="0"/>
                  <w:numId w:val="20"/>
                </w:numPr>
                <w:ind w:left="426" w:hanging="284"/>
                <w:jc w:val="both"/>
              </w:pPr>
              <w:r>
                <w:rPr>
                  <w:spacing w:val="-5"/>
                </w:rPr>
                <w:t>Having Experience</w:t>
              </w:r>
              <w:r>
                <w:t xml:space="preserve"> with </w:t>
              </w:r>
              <w:r w:rsidRPr="00D261AE">
                <w:rPr>
                  <w:spacing w:val="-6"/>
                </w:rPr>
                <w:t xml:space="preserve">Web- </w:t>
              </w:r>
              <w:r>
                <w:t>development Back-End frame-works using NodeJS and Python.</w:t>
              </w:r>
            </w:p>
          </w:sdtContent>
        </w:sdt>
      </w:sdtContent>
    </w:sdt>
    <w:p w14:paraId="47EB7CC4" w14:textId="18F19B2B" w:rsidR="00EA50C2" w:rsidRDefault="00EA50C2" w:rsidP="009E1875">
      <w:pPr>
        <w:pStyle w:val="SectionHeading"/>
        <w:jc w:val="both"/>
      </w:pPr>
      <w:r>
        <w:t>latest projects</w:t>
      </w:r>
    </w:p>
    <w:sdt>
      <w:sdtPr>
        <w:rPr>
          <w:sz w:val="20"/>
        </w:rPr>
        <w:id w:val="-1672474153"/>
        <w15:repeatingSection/>
      </w:sdtPr>
      <w:sdtEndPr>
        <w:rPr>
          <w:sz w:val="18"/>
        </w:rPr>
      </w:sdtEndPr>
      <w:sdtContent>
        <w:sdt>
          <w:sdtPr>
            <w:rPr>
              <w:sz w:val="20"/>
            </w:rPr>
            <w:id w:val="-1363439824"/>
            <w:placeholder>
              <w:docPart w:val="8E3291060655451CB6883DCE13013E88"/>
            </w:placeholder>
            <w15:repeatingSectionItem/>
          </w:sdtPr>
          <w:sdtEndPr>
            <w:rPr>
              <w:sz w:val="18"/>
            </w:rPr>
          </w:sdtEndPr>
          <w:sdtContent>
            <w:p w14:paraId="6AEBD99A" w14:textId="4DB21036" w:rsidR="00531C55" w:rsidRDefault="00531C55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>
                <w:rPr>
                  <w:rFonts w:asciiTheme="majorHAnsi" w:hAnsiTheme="majorHAnsi" w:cstheme="majorHAnsi"/>
                  <w:sz w:val="26"/>
                  <w:szCs w:val="26"/>
                </w:rPr>
                <w:t>Simple Game Engine</w:t>
              </w:r>
            </w:p>
            <w:p w14:paraId="452D9E5A" w14:textId="00B7FC99" w:rsidR="007C7022" w:rsidRPr="00962726" w:rsidRDefault="00B050B4" w:rsidP="009E1875">
              <w:pPr>
                <w:pStyle w:val="ResumeDate"/>
                <w:numPr>
                  <w:ilvl w:val="0"/>
                  <w:numId w:val="20"/>
                </w:numPr>
                <w:jc w:val="both"/>
                <w:rPr>
                  <w:sz w:val="20"/>
                </w:rPr>
              </w:pPr>
              <w:r>
                <w:rPr>
                  <w:sz w:val="20"/>
                </w:rPr>
                <w:t>Simple C</w:t>
              </w:r>
              <w:r w:rsidR="000027D4" w:rsidRPr="000027D4">
                <w:rPr>
                  <w:sz w:val="20"/>
                </w:rPr>
                <w:t>ross platform</w:t>
              </w:r>
              <w:r>
                <w:rPr>
                  <w:sz w:val="20"/>
                </w:rPr>
                <w:t xml:space="preserve"> supported</w:t>
              </w:r>
              <w:r w:rsidR="000027D4" w:rsidRPr="000027D4">
                <w:rPr>
                  <w:sz w:val="20"/>
                </w:rPr>
                <w:t xml:space="preserve"> Game Engine</w:t>
              </w:r>
              <w:r w:rsidR="00EA50C2" w:rsidRPr="000027D4">
                <w:rPr>
                  <w:sz w:val="20"/>
                </w:rPr>
                <w:t>.</w:t>
              </w:r>
            </w:p>
          </w:sdtContent>
        </w:sdt>
        <w:sdt>
          <w:sdtPr>
            <w:rPr>
              <w:sz w:val="20"/>
            </w:rPr>
            <w:id w:val="-875535985"/>
            <w:placeholder>
              <w:docPart w:val="F9E84D6D6079468EA372A3F7E327DB24"/>
            </w:placeholder>
            <w15:repeatingSectionItem/>
          </w:sdtPr>
          <w:sdtEndPr>
            <w:rPr>
              <w:sz w:val="18"/>
            </w:rPr>
          </w:sdtEndPr>
          <w:sdtContent>
            <w:p w14:paraId="224E1215" w14:textId="2B8D9AD1" w:rsidR="00B06A6B" w:rsidRPr="00644AFD" w:rsidRDefault="00B06A6B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 w:rsidRPr="00644AFD">
                <w:rPr>
                  <w:rFonts w:asciiTheme="majorHAnsi" w:hAnsiTheme="majorHAnsi" w:cstheme="majorHAnsi"/>
                  <w:sz w:val="26"/>
                  <w:szCs w:val="26"/>
                </w:rPr>
                <w:t>Elevation Detector</w:t>
              </w:r>
            </w:p>
            <w:p w14:paraId="559AF405" w14:textId="77777777" w:rsidR="00227363" w:rsidRDefault="00B050B4" w:rsidP="009E1875">
              <w:pPr>
                <w:pStyle w:val="ResumeDate"/>
                <w:numPr>
                  <w:ilvl w:val="0"/>
                  <w:numId w:val="20"/>
                </w:numPr>
                <w:jc w:val="both"/>
                <w:rPr>
                  <w:sz w:val="20"/>
                </w:rPr>
              </w:pPr>
              <w:r>
                <w:rPr>
                  <w:sz w:val="20"/>
                </w:rPr>
                <w:t>H</w:t>
              </w:r>
              <w:r w:rsidR="00B06A6B">
                <w:rPr>
                  <w:sz w:val="20"/>
                </w:rPr>
                <w:t xml:space="preserve">ardware and </w:t>
              </w:r>
              <w:r>
                <w:rPr>
                  <w:sz w:val="20"/>
                </w:rPr>
                <w:t>S</w:t>
              </w:r>
              <w:r w:rsidR="00B06A6B">
                <w:rPr>
                  <w:sz w:val="20"/>
                </w:rPr>
                <w:t xml:space="preserve">oftware solution for </w:t>
              </w:r>
              <w:r w:rsidR="00FA624E">
                <w:rPr>
                  <w:sz w:val="20"/>
                </w:rPr>
                <w:t xml:space="preserve">measuring </w:t>
              </w:r>
              <w:r w:rsidR="00B06A6B">
                <w:rPr>
                  <w:sz w:val="20"/>
                </w:rPr>
                <w:t>un</w:t>
              </w:r>
              <w:r w:rsidR="00FA624E">
                <w:rPr>
                  <w:sz w:val="20"/>
                </w:rPr>
                <w:t>-</w:t>
              </w:r>
              <w:r w:rsidR="00B06A6B">
                <w:rPr>
                  <w:sz w:val="20"/>
                </w:rPr>
                <w:t xml:space="preserve">evenness, for a </w:t>
              </w:r>
            </w:p>
            <w:p w14:paraId="5F81C473" w14:textId="7CB20C9E" w:rsidR="00B06A6B" w:rsidRPr="00962726" w:rsidRDefault="00B06A6B" w:rsidP="00227363">
              <w:pPr>
                <w:pStyle w:val="ResumeDate"/>
                <w:ind w:left="720"/>
                <w:jc w:val="both"/>
                <w:rPr>
                  <w:sz w:val="20"/>
                </w:rPr>
              </w:pPr>
              <w:r>
                <w:rPr>
                  <w:sz w:val="20"/>
                </w:rPr>
                <w:t>given segment of road and reporting the analysis</w:t>
              </w:r>
              <w:r w:rsidR="00FA624E">
                <w:rPr>
                  <w:sz w:val="20"/>
                </w:rPr>
                <w:t>.</w:t>
              </w:r>
            </w:p>
          </w:sdtContent>
        </w:sdt>
        <w:sdt>
          <w:sdtPr>
            <w:rPr>
              <w:sz w:val="20"/>
            </w:rPr>
            <w:id w:val="-934206318"/>
            <w:placeholder>
              <w:docPart w:val="0D3E9C8E981644DCAC86D1BF57B7640F"/>
            </w:placeholder>
            <w15:repeatingSectionItem/>
          </w:sdtPr>
          <w:sdtEndPr>
            <w:rPr>
              <w:sz w:val="18"/>
            </w:rPr>
          </w:sdtEndPr>
          <w:sdtContent>
            <w:p w14:paraId="32C1BF7C" w14:textId="678AE586" w:rsidR="00B06A6B" w:rsidRDefault="00B06A6B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>
                <w:rPr>
                  <w:rFonts w:asciiTheme="majorHAnsi" w:hAnsiTheme="majorHAnsi" w:cstheme="majorHAnsi"/>
                  <w:sz w:val="26"/>
                  <w:szCs w:val="26"/>
                </w:rPr>
                <w:t>Chatbot – Alicia</w:t>
              </w:r>
            </w:p>
            <w:p w14:paraId="6F931FF3" w14:textId="6B0AE8E6" w:rsidR="00987724" w:rsidRDefault="00227363" w:rsidP="009E1875">
              <w:pPr>
                <w:pStyle w:val="ResumeDate"/>
                <w:numPr>
                  <w:ilvl w:val="0"/>
                  <w:numId w:val="20"/>
                </w:numPr>
                <w:jc w:val="both"/>
                <w:rPr>
                  <w:rFonts w:cstheme="minorHAnsi"/>
                  <w:sz w:val="20"/>
                </w:rPr>
              </w:pPr>
              <w:r>
                <w:rPr>
                  <w:rFonts w:cstheme="minorHAnsi"/>
                  <w:sz w:val="20"/>
                </w:rPr>
                <w:t>Implementation</w:t>
              </w:r>
              <w:r w:rsidR="00B06A6B">
                <w:rPr>
                  <w:rFonts w:cstheme="minorHAnsi"/>
                  <w:sz w:val="20"/>
                </w:rPr>
                <w:t xml:space="preserve"> o</w:t>
              </w:r>
              <w:r>
                <w:rPr>
                  <w:rFonts w:cstheme="minorHAnsi"/>
                  <w:sz w:val="20"/>
                </w:rPr>
                <w:t>f</w:t>
              </w:r>
              <w:r w:rsidR="00B06A6B">
                <w:rPr>
                  <w:rFonts w:cstheme="minorHAnsi"/>
                  <w:sz w:val="20"/>
                </w:rPr>
                <w:t xml:space="preserve"> above game engine,</w:t>
              </w:r>
              <w:r>
                <w:rPr>
                  <w:rFonts w:cstheme="minorHAnsi"/>
                  <w:sz w:val="20"/>
                </w:rPr>
                <w:t xml:space="preserve"> </w:t>
              </w:r>
              <w:r w:rsidR="00987724">
                <w:rPr>
                  <w:rFonts w:cstheme="minorHAnsi"/>
                  <w:sz w:val="20"/>
                </w:rPr>
                <w:t xml:space="preserve">easing the </w:t>
              </w:r>
              <w:r w:rsidR="00B06A6B">
                <w:rPr>
                  <w:rFonts w:cstheme="minorHAnsi"/>
                  <w:sz w:val="20"/>
                </w:rPr>
                <w:t>interacti</w:t>
              </w:r>
              <w:r w:rsidR="00987724">
                <w:rPr>
                  <w:rFonts w:cstheme="minorHAnsi"/>
                  <w:sz w:val="20"/>
                </w:rPr>
                <w:t>on</w:t>
              </w:r>
            </w:p>
            <w:p w14:paraId="69BC0404" w14:textId="2C7C6783" w:rsidR="00B06A6B" w:rsidRPr="00962726" w:rsidRDefault="00B06A6B" w:rsidP="00987724">
              <w:pPr>
                <w:pStyle w:val="ResumeDate"/>
                <w:ind w:left="720"/>
                <w:jc w:val="both"/>
                <w:rPr>
                  <w:rFonts w:cstheme="minorHAnsi"/>
                  <w:sz w:val="20"/>
                </w:rPr>
              </w:pPr>
              <w:r>
                <w:rPr>
                  <w:rFonts w:cstheme="minorHAnsi"/>
                  <w:sz w:val="20"/>
                </w:rPr>
                <w:t xml:space="preserve">with </w:t>
              </w:r>
              <w:r w:rsidR="00D37588">
                <w:rPr>
                  <w:rFonts w:cstheme="minorHAnsi"/>
                  <w:sz w:val="20"/>
                </w:rPr>
                <w:t>visual and audio disability</w:t>
              </w:r>
              <w:r>
                <w:rPr>
                  <w:rFonts w:cstheme="minorHAnsi"/>
                  <w:sz w:val="20"/>
                </w:rPr>
                <w:t xml:space="preserve">. </w:t>
              </w:r>
            </w:p>
          </w:sdtContent>
        </w:sdt>
        <w:sdt>
          <w:sdtPr>
            <w:rPr>
              <w:sz w:val="20"/>
            </w:rPr>
            <w:id w:val="-2137777370"/>
            <w:placeholder>
              <w:docPart w:val="D1E689426301420B8546CC2BE749ED9F"/>
            </w:placeholder>
            <w15:repeatingSectionItem/>
          </w:sdtPr>
          <w:sdtEndPr>
            <w:rPr>
              <w:sz w:val="18"/>
            </w:rPr>
          </w:sdtEndPr>
          <w:sdtContent>
            <w:p w14:paraId="49881C2B" w14:textId="25305865" w:rsidR="00B06A6B" w:rsidRDefault="00B06A6B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>
                <w:rPr>
                  <w:rFonts w:asciiTheme="majorHAnsi" w:hAnsiTheme="majorHAnsi" w:cstheme="majorHAnsi"/>
                  <w:sz w:val="26"/>
                  <w:szCs w:val="26"/>
                </w:rPr>
                <w:t>Custom Linux Operating System</w:t>
              </w:r>
            </w:p>
            <w:p w14:paraId="411C3213" w14:textId="77777777" w:rsidR="00B72189" w:rsidRDefault="00B06A6B" w:rsidP="009E1875">
              <w:pPr>
                <w:pStyle w:val="ResumeDate"/>
                <w:numPr>
                  <w:ilvl w:val="0"/>
                  <w:numId w:val="20"/>
                </w:numPr>
                <w:jc w:val="both"/>
                <w:rPr>
                  <w:rFonts w:cstheme="minorHAnsi"/>
                  <w:sz w:val="20"/>
                </w:rPr>
              </w:pPr>
              <w:r w:rsidRPr="00B11ED7">
                <w:rPr>
                  <w:rFonts w:cstheme="minorHAnsi"/>
                  <w:sz w:val="20"/>
                </w:rPr>
                <w:t>Terminal</w:t>
              </w:r>
              <w:r w:rsidR="0002003E">
                <w:rPr>
                  <w:rFonts w:cstheme="minorHAnsi"/>
                  <w:sz w:val="20"/>
                </w:rPr>
                <w:t xml:space="preserve"> </w:t>
              </w:r>
              <w:r w:rsidRPr="00B11ED7">
                <w:rPr>
                  <w:rFonts w:cstheme="minorHAnsi"/>
                  <w:sz w:val="20"/>
                </w:rPr>
                <w:t xml:space="preserve">Linux OS </w:t>
              </w:r>
              <w:r w:rsidR="0002003E">
                <w:rPr>
                  <w:rFonts w:cstheme="minorHAnsi"/>
                  <w:sz w:val="20"/>
                </w:rPr>
                <w:t xml:space="preserve">built </w:t>
              </w:r>
              <w:r w:rsidRPr="00B11ED7">
                <w:rPr>
                  <w:rFonts w:cstheme="minorHAnsi"/>
                  <w:sz w:val="20"/>
                </w:rPr>
                <w:t xml:space="preserve">using LFS for </w:t>
              </w:r>
              <w:r w:rsidR="0002003E">
                <w:rPr>
                  <w:rFonts w:cstheme="minorHAnsi"/>
                  <w:sz w:val="20"/>
                </w:rPr>
                <w:t xml:space="preserve">adding </w:t>
              </w:r>
              <w:r w:rsidRPr="00B11ED7">
                <w:rPr>
                  <w:rFonts w:cstheme="minorHAnsi"/>
                  <w:sz w:val="20"/>
                </w:rPr>
                <w:t xml:space="preserve">Hardware and </w:t>
              </w:r>
            </w:p>
            <w:p w14:paraId="035801CB" w14:textId="0AC84C1A" w:rsidR="00B06A6B" w:rsidRPr="00962726" w:rsidRDefault="00B06A6B" w:rsidP="00B72189">
              <w:pPr>
                <w:pStyle w:val="ResumeDate"/>
                <w:ind w:left="720"/>
                <w:jc w:val="both"/>
                <w:rPr>
                  <w:rFonts w:cstheme="minorHAnsi"/>
                  <w:sz w:val="20"/>
                </w:rPr>
              </w:pPr>
              <w:r w:rsidRPr="00B11ED7">
                <w:rPr>
                  <w:rFonts w:cstheme="minorHAnsi"/>
                  <w:sz w:val="20"/>
                </w:rPr>
                <w:t>Software</w:t>
              </w:r>
              <w:r w:rsidR="00B72189">
                <w:rPr>
                  <w:rFonts w:cstheme="minorHAnsi"/>
                  <w:sz w:val="20"/>
                </w:rPr>
                <w:t xml:space="preserve"> interaction to Artificial Intelligence</w:t>
              </w:r>
              <w:r w:rsidRPr="00B11ED7">
                <w:rPr>
                  <w:rFonts w:cstheme="minorHAnsi"/>
                  <w:sz w:val="20"/>
                </w:rPr>
                <w:t>.</w:t>
              </w:r>
            </w:p>
            <w:bookmarkStart w:id="0" w:name="_GoBack" w:displacedByCustomXml="next"/>
            <w:bookmarkEnd w:id="0" w:displacedByCustomXml="next"/>
          </w:sdtContent>
        </w:sdt>
        <w:sdt>
          <w:sdtPr>
            <w:rPr>
              <w:sz w:val="20"/>
            </w:rPr>
            <w:id w:val="783312312"/>
            <w:placeholder>
              <w:docPart w:val="81297387565140AB86FF5597BD5115EC"/>
            </w:placeholder>
            <w15:repeatingSectionItem/>
          </w:sdtPr>
          <w:sdtEndPr>
            <w:rPr>
              <w:sz w:val="18"/>
            </w:rPr>
          </w:sdtEndPr>
          <w:sdtContent>
            <w:p w14:paraId="10F95D82" w14:textId="2DC7ECE6" w:rsidR="00B06A6B" w:rsidRDefault="00B06A6B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>
                <w:rPr>
                  <w:rFonts w:asciiTheme="majorHAnsi" w:hAnsiTheme="majorHAnsi" w:cstheme="majorHAnsi"/>
                  <w:sz w:val="26"/>
                  <w:szCs w:val="26"/>
                </w:rPr>
                <w:t>Simple Games</w:t>
              </w:r>
            </w:p>
            <w:p w14:paraId="0FC8C76A" w14:textId="3F423A84" w:rsidR="00B06A6B" w:rsidRPr="00962726" w:rsidRDefault="00B06A6B" w:rsidP="009E1875">
              <w:pPr>
                <w:pStyle w:val="ResumeDate"/>
                <w:numPr>
                  <w:ilvl w:val="0"/>
                  <w:numId w:val="20"/>
                </w:numPr>
                <w:jc w:val="both"/>
                <w:rPr>
                  <w:rFonts w:cstheme="minorHAnsi"/>
                  <w:sz w:val="20"/>
                </w:rPr>
              </w:pPr>
              <w:r>
                <w:rPr>
                  <w:rFonts w:cstheme="minorHAnsi"/>
                  <w:sz w:val="20"/>
                </w:rPr>
                <w:t>Simple 2D and introductory approach to 3D game development.</w:t>
              </w:r>
            </w:p>
          </w:sdtContent>
        </w:sdt>
      </w:sdtContent>
    </w:sdt>
    <w:p w14:paraId="24A619F2" w14:textId="77777777" w:rsidR="00962726" w:rsidRDefault="00962726" w:rsidP="009E1875">
      <w:pPr>
        <w:pStyle w:val="SectionHeading"/>
        <w:jc w:val="both"/>
      </w:pPr>
    </w:p>
    <w:p w14:paraId="0A406F01" w14:textId="6ACBB9DC" w:rsidR="000B5248" w:rsidRDefault="000B5248" w:rsidP="009E1875">
      <w:pPr>
        <w:pStyle w:val="SectionHeading"/>
        <w:jc w:val="both"/>
      </w:pPr>
      <w:r>
        <w:t>Certifications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2"/>
          <w:lang w:eastAsia="en-US"/>
        </w:rPr>
        <w:id w:val="-18860974"/>
        <w15:repeatingSection/>
      </w:sdtPr>
      <w:sdtEndPr>
        <w:rPr>
          <w:b/>
          <w:bCs/>
          <w:sz w:val="22"/>
        </w:rPr>
      </w:sdtEndPr>
      <w:sdtContent>
        <w:sdt>
          <w:sdtPr>
            <w:rPr>
              <w:rFonts w:ascii="Times New Roman" w:eastAsia="Times New Roman" w:hAnsi="Times New Roman" w:cs="Times New Roman"/>
              <w:color w:val="auto"/>
              <w:sz w:val="20"/>
              <w:szCs w:val="22"/>
              <w:lang w:eastAsia="en-US"/>
            </w:rPr>
            <w:id w:val="-2072564263"/>
            <w:placeholder>
              <w:docPart w:val="C111119D370D40A78E09837AC6683138"/>
            </w:placeholder>
            <w15:repeatingSectionItem/>
          </w:sdtPr>
          <w:sdtEndPr>
            <w:rPr>
              <w:b/>
              <w:bCs/>
              <w:sz w:val="22"/>
            </w:rPr>
          </w:sdtEndPr>
          <w:sdtContent>
            <w:p w14:paraId="34E47DC3" w14:textId="6D2BA93B" w:rsidR="002C4C88" w:rsidRDefault="002C4C88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>
                <w:rPr>
                  <w:rFonts w:asciiTheme="majorHAnsi" w:hAnsiTheme="majorHAnsi" w:cstheme="majorHAnsi"/>
                  <w:sz w:val="26"/>
                  <w:szCs w:val="26"/>
                </w:rPr>
                <w:t>Elevation Profiler</w:t>
              </w:r>
            </w:p>
            <w:p w14:paraId="20A5A75E" w14:textId="77777777" w:rsidR="00E43671" w:rsidRDefault="002C4C88" w:rsidP="009E1875">
              <w:pPr>
                <w:pStyle w:val="BodyText"/>
                <w:numPr>
                  <w:ilvl w:val="0"/>
                  <w:numId w:val="20"/>
                </w:numPr>
                <w:tabs>
                  <w:tab w:val="left" w:pos="2323"/>
                </w:tabs>
                <w:spacing w:line="245" w:lineRule="exact"/>
                <w:jc w:val="both"/>
                <w:rPr>
                  <w:rFonts w:asciiTheme="minorHAnsi" w:hAnsiTheme="minorHAnsi" w:cstheme="minorHAnsi"/>
                </w:rPr>
              </w:pPr>
              <w:r w:rsidRPr="00181C01">
                <w:rPr>
                  <w:rFonts w:asciiTheme="minorHAnsi" w:hAnsiTheme="minorHAnsi" w:cstheme="minorHAnsi"/>
                </w:rPr>
                <w:t>Data Acquisition and Visualization of any given Road</w:t>
              </w:r>
              <w:r w:rsidRPr="00181C01">
                <w:rPr>
                  <w:rFonts w:asciiTheme="minorHAnsi" w:hAnsiTheme="minorHAnsi" w:cstheme="minorHAnsi"/>
                  <w:spacing w:val="41"/>
                </w:rPr>
                <w:t xml:space="preserve"> </w:t>
              </w:r>
              <w:r w:rsidRPr="00181C01">
                <w:rPr>
                  <w:rFonts w:asciiTheme="minorHAnsi" w:hAnsiTheme="minorHAnsi" w:cstheme="minorHAnsi"/>
                </w:rPr>
                <w:t>Profile.</w:t>
              </w:r>
              <w:r w:rsidR="00181C01">
                <w:rPr>
                  <w:rFonts w:asciiTheme="minorHAnsi" w:hAnsiTheme="minorHAnsi" w:cstheme="minorHAnsi"/>
                </w:rPr>
                <w:t xml:space="preserve"> </w:t>
              </w:r>
            </w:p>
            <w:p w14:paraId="501796DC" w14:textId="77777777" w:rsidR="00962726" w:rsidRDefault="00181C01" w:rsidP="009E1875">
              <w:pPr>
                <w:pStyle w:val="BodyText"/>
                <w:tabs>
                  <w:tab w:val="left" w:pos="2323"/>
                </w:tabs>
                <w:spacing w:line="245" w:lineRule="exact"/>
                <w:ind w:left="720"/>
                <w:jc w:val="both"/>
                <w:rPr>
                  <w:rFonts w:asciiTheme="minorHAnsi" w:hAnsiTheme="minorHAnsi" w:cstheme="minorHAnsi"/>
                  <w:b/>
                  <w:bCs/>
                </w:rPr>
              </w:pPr>
              <w:r>
                <w:rPr>
                  <w:rFonts w:asciiTheme="minorHAnsi" w:hAnsiTheme="minorHAnsi" w:cstheme="minorHAnsi"/>
                </w:rPr>
                <w:t>1</w:t>
              </w:r>
              <w:r w:rsidRPr="00181C01">
                <w:rPr>
                  <w:rFonts w:asciiTheme="minorHAnsi" w:hAnsiTheme="minorHAnsi" w:cstheme="minorHAnsi"/>
                  <w:vertAlign w:val="superscript"/>
                </w:rPr>
                <w:t>st</w:t>
              </w:r>
              <w:r>
                <w:rPr>
                  <w:rFonts w:asciiTheme="minorHAnsi" w:hAnsiTheme="minorHAnsi" w:cstheme="minorHAnsi"/>
                </w:rPr>
                <w:t xml:space="preserve"> </w:t>
              </w:r>
              <w:r w:rsidR="002C4C88" w:rsidRPr="00181C01">
                <w:rPr>
                  <w:rFonts w:asciiTheme="minorHAnsi" w:hAnsiTheme="minorHAnsi" w:cstheme="minorHAnsi"/>
                  <w:position w:val="9"/>
                  <w:sz w:val="15"/>
                </w:rPr>
                <w:t xml:space="preserve"> </w:t>
              </w:r>
              <w:r w:rsidR="002C4C88" w:rsidRPr="00181C01">
                <w:rPr>
                  <w:rFonts w:asciiTheme="minorHAnsi" w:hAnsiTheme="minorHAnsi" w:cstheme="minorHAnsi"/>
                </w:rPr>
                <w:t xml:space="preserve">Prize at </w:t>
              </w:r>
              <w:r w:rsidR="002C4C88" w:rsidRPr="00E44F81">
                <w:rPr>
                  <w:rFonts w:asciiTheme="minorHAnsi" w:hAnsiTheme="minorHAnsi" w:cstheme="minorHAnsi"/>
                  <w:b/>
                  <w:bCs/>
                </w:rPr>
                <w:t>IISC JAGRUTI 2020, Bangalore</w:t>
              </w:r>
              <w:r w:rsidR="00E43671" w:rsidRPr="00E44F81">
                <w:rPr>
                  <w:rFonts w:asciiTheme="minorHAnsi" w:hAnsiTheme="minorHAnsi" w:cstheme="minorHAnsi"/>
                  <w:b/>
                  <w:bCs/>
                </w:rPr>
                <w:t>.</w:t>
              </w:r>
            </w:p>
            <w:p w14:paraId="2A23AED8" w14:textId="133E177B" w:rsidR="000B5248" w:rsidRPr="00E44F81" w:rsidRDefault="00E36236" w:rsidP="009E1875">
              <w:pPr>
                <w:pStyle w:val="BodyText"/>
                <w:tabs>
                  <w:tab w:val="left" w:pos="2323"/>
                </w:tabs>
                <w:spacing w:line="245" w:lineRule="exact"/>
                <w:ind w:left="720"/>
                <w:jc w:val="both"/>
                <w:rPr>
                  <w:rFonts w:asciiTheme="minorHAnsi" w:hAnsiTheme="minorHAnsi" w:cstheme="minorHAnsi"/>
                  <w:b/>
                  <w:bCs/>
                </w:rPr>
              </w:pP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auto"/>
              <w:sz w:val="20"/>
              <w:szCs w:val="22"/>
              <w:lang w:eastAsia="en-US"/>
            </w:rPr>
            <w:id w:val="1217627122"/>
            <w:placeholder>
              <w:docPart w:val="1E541A8BC01241B69BE720BE701A11FF"/>
            </w:placeholder>
            <w15:repeatingSectionItem/>
          </w:sdtPr>
          <w:sdtEndPr>
            <w:rPr>
              <w:sz w:val="22"/>
            </w:rPr>
          </w:sdtEndPr>
          <w:sdtContent>
            <w:p w14:paraId="167DE49D" w14:textId="14C0A8A2" w:rsidR="00E43671" w:rsidRDefault="00D139AF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>
                <w:rPr>
                  <w:rFonts w:asciiTheme="majorHAnsi" w:hAnsiTheme="majorHAnsi" w:cstheme="majorHAnsi"/>
                  <w:sz w:val="26"/>
                  <w:szCs w:val="26"/>
                </w:rPr>
                <w:t>AI Based Airport Authority Resource Management</w:t>
              </w:r>
            </w:p>
            <w:p w14:paraId="5B82217B" w14:textId="77777777" w:rsidR="00782C7F" w:rsidRPr="00782C7F" w:rsidRDefault="00050B7E" w:rsidP="009E1875">
              <w:pPr>
                <w:pStyle w:val="BodyText"/>
                <w:numPr>
                  <w:ilvl w:val="0"/>
                  <w:numId w:val="20"/>
                </w:numPr>
                <w:tabs>
                  <w:tab w:val="left" w:pos="2323"/>
                </w:tabs>
                <w:spacing w:line="245" w:lineRule="exact"/>
                <w:jc w:val="both"/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 xml:space="preserve">Effective management of airport resources based on real time data. Innovative Project at </w:t>
              </w:r>
              <w:r w:rsidR="00E44F81" w:rsidRPr="00E44F81">
                <w:rPr>
                  <w:rFonts w:asciiTheme="minorHAnsi" w:hAnsiTheme="minorHAnsi" w:cstheme="minorHAnsi"/>
                  <w:b/>
                  <w:bCs/>
                </w:rPr>
                <w:t>VVCE Symbiot</w:t>
              </w:r>
              <w:r w:rsidR="00E44F81">
                <w:rPr>
                  <w:rFonts w:asciiTheme="minorHAnsi" w:hAnsiTheme="minorHAnsi" w:cstheme="minorHAnsi"/>
                  <w:b/>
                  <w:bCs/>
                </w:rPr>
                <w:t xml:space="preserve"> 2020</w:t>
              </w:r>
              <w:r w:rsidR="00E44F81" w:rsidRPr="00E44F81">
                <w:rPr>
                  <w:rFonts w:asciiTheme="minorHAnsi" w:hAnsiTheme="minorHAnsi" w:cstheme="minorHAnsi"/>
                  <w:b/>
                  <w:bCs/>
                </w:rPr>
                <w:t>, Mysore.</w:t>
              </w:r>
            </w:p>
            <w:p w14:paraId="07801076" w14:textId="77777777" w:rsidR="00B31F1E" w:rsidRDefault="00782C7F" w:rsidP="009E1875">
              <w:pPr>
                <w:pStyle w:val="BodyText"/>
                <w:numPr>
                  <w:ilvl w:val="0"/>
                  <w:numId w:val="20"/>
                </w:numPr>
                <w:tabs>
                  <w:tab w:val="left" w:pos="2323"/>
                </w:tabs>
                <w:spacing w:line="245" w:lineRule="exact"/>
                <w:jc w:val="both"/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Similar Idea selected for SIH 2020.</w:t>
              </w:r>
            </w:p>
            <w:p w14:paraId="2EB206F2" w14:textId="776F64EF" w:rsidR="00782C7F" w:rsidRPr="00782C7F" w:rsidRDefault="00E36236" w:rsidP="009E1875">
              <w:pPr>
                <w:pStyle w:val="BodyText"/>
                <w:tabs>
                  <w:tab w:val="left" w:pos="2323"/>
                </w:tabs>
                <w:spacing w:line="245" w:lineRule="exact"/>
                <w:ind w:left="720"/>
                <w:jc w:val="both"/>
                <w:rPr>
                  <w:rFonts w:asciiTheme="minorHAnsi" w:hAnsiTheme="minorHAnsi" w:cstheme="minorHAnsi"/>
                </w:rPr>
              </w:pP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auto"/>
              <w:sz w:val="20"/>
              <w:szCs w:val="22"/>
              <w:lang w:eastAsia="en-US"/>
            </w:rPr>
            <w:id w:val="-41834651"/>
            <w:placeholder>
              <w:docPart w:val="C3561A071B2A466E9D7CC51F5522E5D4"/>
            </w:placeholder>
            <w15:repeatingSectionItem/>
          </w:sdtPr>
          <w:sdtEndPr>
            <w:rPr>
              <w:b/>
              <w:bCs/>
              <w:sz w:val="22"/>
            </w:rPr>
          </w:sdtEndPr>
          <w:sdtContent>
            <w:p w14:paraId="0E861165" w14:textId="6B34FA1B" w:rsidR="00782C7F" w:rsidRDefault="00782C7F" w:rsidP="009E1875">
              <w:pPr>
                <w:pStyle w:val="ResumeDate"/>
                <w:jc w:val="both"/>
                <w:rPr>
                  <w:rFonts w:asciiTheme="majorHAnsi" w:hAnsiTheme="majorHAnsi" w:cstheme="majorHAnsi"/>
                  <w:sz w:val="26"/>
                  <w:szCs w:val="26"/>
                </w:rPr>
              </w:pPr>
              <w:r>
                <w:rPr>
                  <w:rFonts w:asciiTheme="majorHAnsi" w:hAnsiTheme="majorHAnsi" w:cstheme="majorHAnsi"/>
                  <w:sz w:val="26"/>
                  <w:szCs w:val="26"/>
                </w:rPr>
                <w:t xml:space="preserve">Certification from various quiz and debate competitions </w:t>
              </w:r>
            </w:p>
            <w:p w14:paraId="44B3E3ED" w14:textId="34035335" w:rsidR="00B31F1E" w:rsidRDefault="00997BC6" w:rsidP="009E1875">
              <w:pPr>
                <w:pStyle w:val="BodyText"/>
                <w:numPr>
                  <w:ilvl w:val="0"/>
                  <w:numId w:val="20"/>
                </w:numPr>
                <w:tabs>
                  <w:tab w:val="left" w:pos="2323"/>
                </w:tabs>
                <w:spacing w:line="245" w:lineRule="exact"/>
                <w:jc w:val="both"/>
                <w:rPr>
                  <w:rFonts w:asciiTheme="minorHAnsi" w:hAnsiTheme="minorHAnsi" w:cstheme="minorHAnsi"/>
                  <w:b/>
                  <w:bCs/>
                </w:rPr>
              </w:pPr>
              <w:r>
                <w:rPr>
                  <w:rFonts w:asciiTheme="minorHAnsi" w:hAnsiTheme="minorHAnsi" w:cstheme="minorHAnsi"/>
                </w:rPr>
                <w:t xml:space="preserve">Tcs Quiz 2020 college and district level competitors at </w:t>
              </w:r>
              <w:r w:rsidRPr="00997BC6">
                <w:rPr>
                  <w:rFonts w:asciiTheme="minorHAnsi" w:hAnsiTheme="minorHAnsi" w:cstheme="minorHAnsi"/>
                  <w:b/>
                  <w:bCs/>
                </w:rPr>
                <w:t>SVCE, 2020 Bangalore</w:t>
              </w:r>
              <w:r w:rsidR="00B31F1E">
                <w:rPr>
                  <w:rFonts w:asciiTheme="minorHAnsi" w:hAnsiTheme="minorHAnsi" w:cstheme="minorHAnsi"/>
                  <w:b/>
                  <w:bCs/>
                </w:rPr>
                <w:t>.</w:t>
              </w:r>
            </w:p>
            <w:p w14:paraId="7E9BF78F" w14:textId="77777777" w:rsidR="00962726" w:rsidRPr="00957B59" w:rsidRDefault="00962726" w:rsidP="009E1875">
              <w:pPr>
                <w:pStyle w:val="BodyText"/>
                <w:tabs>
                  <w:tab w:val="left" w:pos="2323"/>
                </w:tabs>
                <w:spacing w:line="245" w:lineRule="exact"/>
                <w:ind w:left="720"/>
                <w:jc w:val="both"/>
                <w:rPr>
                  <w:rFonts w:asciiTheme="minorHAnsi" w:hAnsiTheme="minorHAnsi" w:cstheme="minorHAnsi"/>
                  <w:b/>
                  <w:bCs/>
                </w:rPr>
              </w:pPr>
            </w:p>
            <w:p w14:paraId="07ABB4B0" w14:textId="1BF5FEB7" w:rsidR="007C7022" w:rsidRPr="00997BC6" w:rsidRDefault="00E36236" w:rsidP="009E1875">
              <w:pPr>
                <w:pStyle w:val="BodyText"/>
                <w:tabs>
                  <w:tab w:val="left" w:pos="2323"/>
                </w:tabs>
                <w:spacing w:line="245" w:lineRule="exact"/>
                <w:jc w:val="both"/>
                <w:rPr>
                  <w:rFonts w:asciiTheme="minorHAnsi" w:hAnsiTheme="minorHAnsi" w:cstheme="minorHAnsi"/>
                  <w:b/>
                  <w:bCs/>
                </w:rPr>
              </w:pPr>
            </w:p>
          </w:sdtContent>
        </w:sdt>
      </w:sdtContent>
    </w:sdt>
    <w:sectPr w:rsidR="007C7022" w:rsidRPr="00997BC6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3E8A2" w14:textId="77777777" w:rsidR="00E36236" w:rsidRDefault="00E36236">
      <w:pPr>
        <w:spacing w:after="0" w:line="240" w:lineRule="auto"/>
      </w:pPr>
      <w:r>
        <w:separator/>
      </w:r>
    </w:p>
  </w:endnote>
  <w:endnote w:type="continuationSeparator" w:id="0">
    <w:p w14:paraId="0ECB1381" w14:textId="77777777" w:rsidR="00E36236" w:rsidRDefault="00E3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7106A" w14:textId="77777777" w:rsidR="00143958" w:rsidRDefault="00C35034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0A89B7C4" wp14:editId="605B87AF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CE364F" w14:textId="77777777" w:rsidR="00143958" w:rsidRDefault="00C35034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0A89B7C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63CE364F" w14:textId="77777777" w:rsidR="00143958" w:rsidRDefault="00C35034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F4E22" w14:textId="77777777" w:rsidR="00E36236" w:rsidRDefault="00E36236">
      <w:pPr>
        <w:spacing w:after="0" w:line="240" w:lineRule="auto"/>
      </w:pPr>
      <w:r>
        <w:separator/>
      </w:r>
    </w:p>
  </w:footnote>
  <w:footnote w:type="continuationSeparator" w:id="0">
    <w:p w14:paraId="16FB6C8B" w14:textId="77777777" w:rsidR="00E36236" w:rsidRDefault="00E36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2510B" w14:textId="77777777" w:rsidR="00143958" w:rsidRDefault="00C35034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6262FAEE" wp14:editId="0A4169EF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ED60A21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6634C" w14:textId="77777777" w:rsidR="00143958" w:rsidRDefault="00C35034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3271283B" wp14:editId="3A21293D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61464F6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9340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C54DC"/>
    <w:multiLevelType w:val="hybridMultilevel"/>
    <w:tmpl w:val="8DC429B0"/>
    <w:lvl w:ilvl="0" w:tplc="02FA8890">
      <w:start w:val="1"/>
      <w:numFmt w:val="bullet"/>
      <w:lvlText w:val="&gt;"/>
      <w:lvlJc w:val="left"/>
      <w:pPr>
        <w:ind w:left="1004" w:hanging="360"/>
      </w:pPr>
      <w:rPr>
        <w:rFonts w:ascii="Calibri" w:hAnsi="Calibri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A4321"/>
    <w:multiLevelType w:val="hybridMultilevel"/>
    <w:tmpl w:val="E59E9D8C"/>
    <w:lvl w:ilvl="0" w:tplc="8CA4D01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165D3"/>
    <w:multiLevelType w:val="hybridMultilevel"/>
    <w:tmpl w:val="135AE1AE"/>
    <w:lvl w:ilvl="0" w:tplc="02FA8890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F52B3"/>
    <w:multiLevelType w:val="hybridMultilevel"/>
    <w:tmpl w:val="C3B20280"/>
    <w:lvl w:ilvl="0" w:tplc="6450B946">
      <w:numFmt w:val="bullet"/>
      <w:lvlText w:val=""/>
      <w:lvlJc w:val="left"/>
      <w:pPr>
        <w:ind w:left="3256" w:hanging="269"/>
      </w:pPr>
      <w:rPr>
        <w:rFonts w:ascii="Wingdings" w:eastAsia="Wingdings" w:hAnsi="Wingdings" w:cs="Wingdings" w:hint="default"/>
        <w:w w:val="102"/>
        <w:sz w:val="22"/>
        <w:szCs w:val="22"/>
      </w:rPr>
    </w:lvl>
    <w:lvl w:ilvl="1" w:tplc="4302FD60">
      <w:numFmt w:val="bullet"/>
      <w:lvlText w:val=""/>
      <w:lvlJc w:val="left"/>
      <w:pPr>
        <w:ind w:left="3660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2" w:tplc="11BE13C0">
      <w:numFmt w:val="bullet"/>
      <w:lvlText w:val="•"/>
      <w:lvlJc w:val="left"/>
      <w:pPr>
        <w:ind w:left="4400" w:hanging="339"/>
      </w:pPr>
      <w:rPr>
        <w:rFonts w:hint="default"/>
      </w:rPr>
    </w:lvl>
    <w:lvl w:ilvl="3" w:tplc="FD6475E2">
      <w:numFmt w:val="bullet"/>
      <w:lvlText w:val="•"/>
      <w:lvlJc w:val="left"/>
      <w:pPr>
        <w:ind w:left="5140" w:hanging="339"/>
      </w:pPr>
      <w:rPr>
        <w:rFonts w:hint="default"/>
      </w:rPr>
    </w:lvl>
    <w:lvl w:ilvl="4" w:tplc="F4DA161C">
      <w:numFmt w:val="bullet"/>
      <w:lvlText w:val="•"/>
      <w:lvlJc w:val="left"/>
      <w:pPr>
        <w:ind w:left="5880" w:hanging="339"/>
      </w:pPr>
      <w:rPr>
        <w:rFonts w:hint="default"/>
      </w:rPr>
    </w:lvl>
    <w:lvl w:ilvl="5" w:tplc="8C3669D6">
      <w:numFmt w:val="bullet"/>
      <w:lvlText w:val="•"/>
      <w:lvlJc w:val="left"/>
      <w:pPr>
        <w:ind w:left="6620" w:hanging="339"/>
      </w:pPr>
      <w:rPr>
        <w:rFonts w:hint="default"/>
      </w:rPr>
    </w:lvl>
    <w:lvl w:ilvl="6" w:tplc="A566A78A">
      <w:numFmt w:val="bullet"/>
      <w:lvlText w:val="•"/>
      <w:lvlJc w:val="left"/>
      <w:pPr>
        <w:ind w:left="7360" w:hanging="339"/>
      </w:pPr>
      <w:rPr>
        <w:rFonts w:hint="default"/>
      </w:rPr>
    </w:lvl>
    <w:lvl w:ilvl="7" w:tplc="0CCE9D9A">
      <w:numFmt w:val="bullet"/>
      <w:lvlText w:val="•"/>
      <w:lvlJc w:val="left"/>
      <w:pPr>
        <w:ind w:left="8100" w:hanging="339"/>
      </w:pPr>
      <w:rPr>
        <w:rFonts w:hint="default"/>
      </w:rPr>
    </w:lvl>
    <w:lvl w:ilvl="8" w:tplc="ADFAE038">
      <w:numFmt w:val="bullet"/>
      <w:lvlText w:val="•"/>
      <w:lvlJc w:val="left"/>
      <w:pPr>
        <w:ind w:left="8840" w:hanging="339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8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4"/>
  </w:num>
  <w:num w:numId="19">
    <w:abstractNumId w:val="1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E2"/>
    <w:rsid w:val="000027D4"/>
    <w:rsid w:val="0001344F"/>
    <w:rsid w:val="0002003E"/>
    <w:rsid w:val="00043885"/>
    <w:rsid w:val="000443D2"/>
    <w:rsid w:val="00050B7E"/>
    <w:rsid w:val="00083E33"/>
    <w:rsid w:val="000B20A3"/>
    <w:rsid w:val="000B5248"/>
    <w:rsid w:val="000B733F"/>
    <w:rsid w:val="000C5182"/>
    <w:rsid w:val="000E081E"/>
    <w:rsid w:val="000E1BEA"/>
    <w:rsid w:val="00101E4F"/>
    <w:rsid w:val="00132BAE"/>
    <w:rsid w:val="00143958"/>
    <w:rsid w:val="00163322"/>
    <w:rsid w:val="00181C01"/>
    <w:rsid w:val="001C6B7D"/>
    <w:rsid w:val="001F07CA"/>
    <w:rsid w:val="002013C0"/>
    <w:rsid w:val="00227363"/>
    <w:rsid w:val="00264925"/>
    <w:rsid w:val="002A0488"/>
    <w:rsid w:val="002C4C88"/>
    <w:rsid w:val="00323B00"/>
    <w:rsid w:val="00333050"/>
    <w:rsid w:val="003E647C"/>
    <w:rsid w:val="00410452"/>
    <w:rsid w:val="00417E22"/>
    <w:rsid w:val="00431D82"/>
    <w:rsid w:val="00433083"/>
    <w:rsid w:val="00454CE1"/>
    <w:rsid w:val="004760F7"/>
    <w:rsid w:val="00480ACC"/>
    <w:rsid w:val="00487B10"/>
    <w:rsid w:val="004B6AD8"/>
    <w:rsid w:val="004E1F4B"/>
    <w:rsid w:val="004F7049"/>
    <w:rsid w:val="00504F9F"/>
    <w:rsid w:val="005075C4"/>
    <w:rsid w:val="00531C55"/>
    <w:rsid w:val="00547B3C"/>
    <w:rsid w:val="005527F8"/>
    <w:rsid w:val="005610F5"/>
    <w:rsid w:val="0056695E"/>
    <w:rsid w:val="00583BAB"/>
    <w:rsid w:val="005E78D7"/>
    <w:rsid w:val="00600CDA"/>
    <w:rsid w:val="00620880"/>
    <w:rsid w:val="00620924"/>
    <w:rsid w:val="00624710"/>
    <w:rsid w:val="006364F6"/>
    <w:rsid w:val="00644AFD"/>
    <w:rsid w:val="00653C89"/>
    <w:rsid w:val="006859C9"/>
    <w:rsid w:val="006E0440"/>
    <w:rsid w:val="006F7A81"/>
    <w:rsid w:val="00732713"/>
    <w:rsid w:val="00775A7F"/>
    <w:rsid w:val="00782C7F"/>
    <w:rsid w:val="00793EC3"/>
    <w:rsid w:val="007B17A4"/>
    <w:rsid w:val="007C7022"/>
    <w:rsid w:val="007E4F07"/>
    <w:rsid w:val="008052E9"/>
    <w:rsid w:val="00876A35"/>
    <w:rsid w:val="008C1EBC"/>
    <w:rsid w:val="008F540D"/>
    <w:rsid w:val="009037B2"/>
    <w:rsid w:val="00926000"/>
    <w:rsid w:val="009331D5"/>
    <w:rsid w:val="00943047"/>
    <w:rsid w:val="00947B11"/>
    <w:rsid w:val="00947EA9"/>
    <w:rsid w:val="00957B59"/>
    <w:rsid w:val="00962726"/>
    <w:rsid w:val="00981F36"/>
    <w:rsid w:val="00987724"/>
    <w:rsid w:val="00997BC6"/>
    <w:rsid w:val="009A7FBA"/>
    <w:rsid w:val="009E1875"/>
    <w:rsid w:val="00A03D63"/>
    <w:rsid w:val="00A12C7E"/>
    <w:rsid w:val="00A23377"/>
    <w:rsid w:val="00A61C41"/>
    <w:rsid w:val="00AF059B"/>
    <w:rsid w:val="00AF0FE2"/>
    <w:rsid w:val="00B0288C"/>
    <w:rsid w:val="00B050B4"/>
    <w:rsid w:val="00B06A6B"/>
    <w:rsid w:val="00B11ED7"/>
    <w:rsid w:val="00B14122"/>
    <w:rsid w:val="00B31F1E"/>
    <w:rsid w:val="00B42B84"/>
    <w:rsid w:val="00B527FE"/>
    <w:rsid w:val="00B72189"/>
    <w:rsid w:val="00BE3330"/>
    <w:rsid w:val="00BF536D"/>
    <w:rsid w:val="00C35034"/>
    <w:rsid w:val="00C54730"/>
    <w:rsid w:val="00CF7456"/>
    <w:rsid w:val="00D139AF"/>
    <w:rsid w:val="00D261AE"/>
    <w:rsid w:val="00D37588"/>
    <w:rsid w:val="00D62986"/>
    <w:rsid w:val="00D704C7"/>
    <w:rsid w:val="00D77FF7"/>
    <w:rsid w:val="00D878F7"/>
    <w:rsid w:val="00D960D7"/>
    <w:rsid w:val="00E056B0"/>
    <w:rsid w:val="00E1247E"/>
    <w:rsid w:val="00E36236"/>
    <w:rsid w:val="00E43671"/>
    <w:rsid w:val="00E44F81"/>
    <w:rsid w:val="00E563D7"/>
    <w:rsid w:val="00E87F8C"/>
    <w:rsid w:val="00EA50C2"/>
    <w:rsid w:val="00EF1940"/>
    <w:rsid w:val="00F4024B"/>
    <w:rsid w:val="00FA624E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C075D"/>
  <w15:chartTrackingRefBased/>
  <w15:docId w15:val="{13910226-1DBC-4DDA-A843-5FE61BCA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1"/>
    <w:qFormat/>
    <w:rsid w:val="00D261AE"/>
    <w:pPr>
      <w:widowControl w:val="0"/>
      <w:autoSpaceDE w:val="0"/>
      <w:autoSpaceDN w:val="0"/>
      <w:spacing w:after="0" w:line="240" w:lineRule="auto"/>
      <w:ind w:left="3257" w:hanging="339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C4C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C4C88"/>
    <w:rPr>
      <w:rFonts w:ascii="Times New Roman" w:eastAsia="Times New Roman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arbhasun-banerjee-8861361a1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arbhasun-banerjee-8861361a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877F9D81894046BEA394BD4F86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2F94D-C6D0-4F46-BF63-F30C8F4528B4}"/>
      </w:docPartPr>
      <w:docPartBody>
        <w:p w:rsidR="007F4ABE" w:rsidRDefault="00DF6D61">
          <w:pPr>
            <w:pStyle w:val="1E877F9D81894046BEA394BD4F86666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568257B9114B039037D12B39437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1F0FB-4D69-404B-99ED-367E349A5107}"/>
      </w:docPartPr>
      <w:docPartBody>
        <w:p w:rsidR="007F4ABE" w:rsidRDefault="00DF6D61">
          <w:pPr>
            <w:pStyle w:val="5E568257B9114B039037D12B39437F9D"/>
          </w:pPr>
          <w:r>
            <w:t>[Your Name]</w:t>
          </w:r>
        </w:p>
      </w:docPartBody>
    </w:docPart>
    <w:docPart>
      <w:docPartPr>
        <w:name w:val="9A60BB56E0FD4550B0B9B3E279CEE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8C9D6-D9FD-417C-97AC-799412FD297F}"/>
      </w:docPartPr>
      <w:docPartBody>
        <w:p w:rsidR="007F4ABE" w:rsidRDefault="008874E4" w:rsidP="008874E4">
          <w:pPr>
            <w:pStyle w:val="9A60BB56E0FD4550B0B9B3E279CEE8B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2E85184EA141EA8A26233053434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E123E-1A17-4617-8B04-CB691369B758}"/>
      </w:docPartPr>
      <w:docPartBody>
        <w:p w:rsidR="007F4ABE" w:rsidRDefault="008874E4" w:rsidP="008874E4">
          <w:pPr>
            <w:pStyle w:val="0B2E85184EA141EA8A2623305343438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166D76B2FC45978095C4738CB48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0EDFB-FB63-4FD7-8575-F11669E7A2ED}"/>
      </w:docPartPr>
      <w:docPartBody>
        <w:p w:rsidR="007F4ABE" w:rsidRDefault="008874E4" w:rsidP="008874E4">
          <w:pPr>
            <w:pStyle w:val="A1166D76B2FC45978095C4738CB4885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E3291060655451CB6883DCE13013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2BF8-05F1-4962-A3F8-584E2ECF73C7}"/>
      </w:docPartPr>
      <w:docPartBody>
        <w:p w:rsidR="007F4ABE" w:rsidRDefault="008874E4" w:rsidP="008874E4">
          <w:pPr>
            <w:pStyle w:val="8E3291060655451CB6883DCE13013E8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9C53332DE64568B720BAE12C9C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8807D-8CE4-4666-BB47-C9AE6D7620F6}"/>
      </w:docPartPr>
      <w:docPartBody>
        <w:p w:rsidR="007F4ABE" w:rsidRDefault="008874E4" w:rsidP="008874E4">
          <w:pPr>
            <w:pStyle w:val="B79C53332DE64568B720BAE12C9CE89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83E8114EB0404182078565F7624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C71B0-FBAD-4F97-BED7-B13EEAAF9822}"/>
      </w:docPartPr>
      <w:docPartBody>
        <w:p w:rsidR="007F4ABE" w:rsidRDefault="008874E4" w:rsidP="008874E4">
          <w:pPr>
            <w:pStyle w:val="F883E8114EB0404182078565F76248D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8922491C6A4C6AB8F9591121CF4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33225-9CC5-46D3-8CCB-A6EFEC8BD06A}"/>
      </w:docPartPr>
      <w:docPartBody>
        <w:p w:rsidR="007F4ABE" w:rsidRDefault="008874E4" w:rsidP="008874E4">
          <w:pPr>
            <w:pStyle w:val="AE8922491C6A4C6AB8F9591121CF4FF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F455E5FB5434507B5D50B6B7799E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013E7-0A68-4FF8-AC19-3ED90A099737}"/>
      </w:docPartPr>
      <w:docPartBody>
        <w:p w:rsidR="007F4ABE" w:rsidRDefault="008874E4" w:rsidP="008874E4">
          <w:pPr>
            <w:pStyle w:val="6F455E5FB5434507B5D50B6B7799E9F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E84D6D6079468EA372A3F7E327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11C9E-B2F5-4C73-8D74-D5E38BD7C411}"/>
      </w:docPartPr>
      <w:docPartBody>
        <w:p w:rsidR="007F4ABE" w:rsidRDefault="008874E4" w:rsidP="008874E4">
          <w:pPr>
            <w:pStyle w:val="F9E84D6D6079468EA372A3F7E327DB2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3E9C8E981644DCAC86D1BF57B76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43182-9227-4813-BFC6-07B19F55BB1C}"/>
      </w:docPartPr>
      <w:docPartBody>
        <w:p w:rsidR="007F4ABE" w:rsidRDefault="008874E4" w:rsidP="008874E4">
          <w:pPr>
            <w:pStyle w:val="0D3E9C8E981644DCAC86D1BF57B764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E689426301420B8546CC2BE749E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F48B-938B-4949-8064-55F5B2761EC9}"/>
      </w:docPartPr>
      <w:docPartBody>
        <w:p w:rsidR="007F4ABE" w:rsidRDefault="008874E4" w:rsidP="008874E4">
          <w:pPr>
            <w:pStyle w:val="D1E689426301420B8546CC2BE749ED9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297387565140AB86FF5597BD511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B87D8-AD3A-4688-BA4F-2B397838D892}"/>
      </w:docPartPr>
      <w:docPartBody>
        <w:p w:rsidR="007F4ABE" w:rsidRDefault="008874E4" w:rsidP="008874E4">
          <w:pPr>
            <w:pStyle w:val="81297387565140AB86FF5597BD5115E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11119D370D40A78E09837AC6683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5B030-3F39-44C4-B001-635ACAF647BA}"/>
      </w:docPartPr>
      <w:docPartBody>
        <w:p w:rsidR="007F4ABE" w:rsidRDefault="008874E4" w:rsidP="008874E4">
          <w:pPr>
            <w:pStyle w:val="C111119D370D40A78E09837AC668313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541A8BC01241B69BE720BE701A1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84C74-2C04-403E-85EC-4799C2DF8A34}"/>
      </w:docPartPr>
      <w:docPartBody>
        <w:p w:rsidR="007F4ABE" w:rsidRDefault="008874E4" w:rsidP="008874E4">
          <w:pPr>
            <w:pStyle w:val="1E541A8BC01241B69BE720BE701A11F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561A071B2A466E9D7CC51F5522E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DE322-48C5-4939-A124-ACFFAB1A00ED}"/>
      </w:docPartPr>
      <w:docPartBody>
        <w:p w:rsidR="007F4ABE" w:rsidRDefault="008874E4" w:rsidP="008874E4">
          <w:pPr>
            <w:pStyle w:val="C3561A071B2A466E9D7CC51F5522E5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E4"/>
    <w:rsid w:val="000102E2"/>
    <w:rsid w:val="003655B9"/>
    <w:rsid w:val="0049615A"/>
    <w:rsid w:val="007F4ABE"/>
    <w:rsid w:val="008874E4"/>
    <w:rsid w:val="00BA2FC1"/>
    <w:rsid w:val="00D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CF0759BC9A464DB688BA1B01222683">
    <w:name w:val="78CF0759BC9A464DB688BA1B01222683"/>
  </w:style>
  <w:style w:type="character" w:styleId="PlaceholderText">
    <w:name w:val="Placeholder Text"/>
    <w:basedOn w:val="DefaultParagraphFont"/>
    <w:uiPriority w:val="99"/>
    <w:semiHidden/>
    <w:rsid w:val="008874E4"/>
    <w:rPr>
      <w:color w:val="808080"/>
    </w:rPr>
  </w:style>
  <w:style w:type="paragraph" w:customStyle="1" w:styleId="1E877F9D81894046BEA394BD4F86666D">
    <w:name w:val="1E877F9D81894046BEA394BD4F86666D"/>
  </w:style>
  <w:style w:type="paragraph" w:customStyle="1" w:styleId="652A866E9A974CDC9275289DD4BD4153">
    <w:name w:val="652A866E9A974CDC9275289DD4BD4153"/>
  </w:style>
  <w:style w:type="paragraph" w:customStyle="1" w:styleId="8EA5ACF1386E40C187E8AA33B685B39C">
    <w:name w:val="8EA5ACF1386E40C187E8AA33B685B39C"/>
  </w:style>
  <w:style w:type="paragraph" w:customStyle="1" w:styleId="5590553F3040464B98DE7CE8DE9E3253">
    <w:name w:val="5590553F3040464B98DE7CE8DE9E3253"/>
  </w:style>
  <w:style w:type="paragraph" w:styleId="ListBullet">
    <w:name w:val="List Bullet"/>
    <w:basedOn w:val="Normal"/>
    <w:uiPriority w:val="1"/>
    <w:unhideWhenUsed/>
    <w:qFormat/>
    <w:rsid w:val="008874E4"/>
    <w:pPr>
      <w:numPr>
        <w:numId w:val="2"/>
      </w:numPr>
      <w:spacing w:after="480" w:line="300" w:lineRule="auto"/>
      <w:contextualSpacing/>
    </w:pPr>
    <w:rPr>
      <w:rFonts w:cs="Times New Roman"/>
      <w:color w:val="000000" w:themeColor="text1"/>
      <w:sz w:val="20"/>
      <w:lang w:val="en-US" w:eastAsia="en-US"/>
    </w:rPr>
  </w:style>
  <w:style w:type="paragraph" w:customStyle="1" w:styleId="50B90431A4E64D6FB53297B48D349601">
    <w:name w:val="50B90431A4E64D6FB53297B48D349601"/>
  </w:style>
  <w:style w:type="paragraph" w:customStyle="1" w:styleId="9288D3197F96469E8ED71A40F3D57E6C">
    <w:name w:val="9288D3197F96469E8ED71A40F3D57E6C"/>
  </w:style>
  <w:style w:type="paragraph" w:customStyle="1" w:styleId="1AA3F38657B444E58AEC7E3C766D84B4">
    <w:name w:val="1AA3F38657B444E58AEC7E3C766D84B4"/>
  </w:style>
  <w:style w:type="paragraph" w:customStyle="1" w:styleId="98C69A16F8674F82850740D89C046E1A">
    <w:name w:val="98C69A16F8674F82850740D89C046E1A"/>
  </w:style>
  <w:style w:type="paragraph" w:customStyle="1" w:styleId="5E568257B9114B039037D12B39437F9D">
    <w:name w:val="5E568257B9114B039037D12B39437F9D"/>
  </w:style>
  <w:style w:type="paragraph" w:customStyle="1" w:styleId="C2F64ED5A54F433197573B0CF8A24EE7">
    <w:name w:val="C2F64ED5A54F433197573B0CF8A24EE7"/>
  </w:style>
  <w:style w:type="paragraph" w:customStyle="1" w:styleId="7E69FA755DB54A82BA6F35A073F19974">
    <w:name w:val="7E69FA755DB54A82BA6F35A073F19974"/>
    <w:rsid w:val="008874E4"/>
  </w:style>
  <w:style w:type="paragraph" w:customStyle="1" w:styleId="15691A9E3E8540DAB03732F477F017EB">
    <w:name w:val="15691A9E3E8540DAB03732F477F017EB"/>
    <w:rsid w:val="008874E4"/>
  </w:style>
  <w:style w:type="paragraph" w:customStyle="1" w:styleId="5F9D331436F346938AF9DAA7863A9944">
    <w:name w:val="5F9D331436F346938AF9DAA7863A9944"/>
    <w:rsid w:val="008874E4"/>
  </w:style>
  <w:style w:type="paragraph" w:customStyle="1" w:styleId="5167FBE7E3F94BEE9147DECC4DEF18D8">
    <w:name w:val="5167FBE7E3F94BEE9147DECC4DEF18D8"/>
    <w:rsid w:val="008874E4"/>
  </w:style>
  <w:style w:type="paragraph" w:customStyle="1" w:styleId="E49106E4F67E458CBE4D54B098E5B734">
    <w:name w:val="E49106E4F67E458CBE4D54B098E5B734"/>
    <w:rsid w:val="008874E4"/>
  </w:style>
  <w:style w:type="paragraph" w:customStyle="1" w:styleId="9A60BB56E0FD4550B0B9B3E279CEE8B3">
    <w:name w:val="9A60BB56E0FD4550B0B9B3E279CEE8B3"/>
    <w:rsid w:val="008874E4"/>
  </w:style>
  <w:style w:type="paragraph" w:customStyle="1" w:styleId="0B2E85184EA141EA8A2623305343438C">
    <w:name w:val="0B2E85184EA141EA8A2623305343438C"/>
    <w:rsid w:val="008874E4"/>
  </w:style>
  <w:style w:type="paragraph" w:customStyle="1" w:styleId="0905BCD2854D4AE08AFD3BC31AB92CFE">
    <w:name w:val="0905BCD2854D4AE08AFD3BC31AB92CFE"/>
    <w:rsid w:val="008874E4"/>
  </w:style>
  <w:style w:type="paragraph" w:customStyle="1" w:styleId="FF788FA91260455CA0116DE05BC891B2">
    <w:name w:val="FF788FA91260455CA0116DE05BC891B2"/>
    <w:rsid w:val="008874E4"/>
  </w:style>
  <w:style w:type="paragraph" w:customStyle="1" w:styleId="5700A76F97E44D81966A2676E8FF132B">
    <w:name w:val="5700A76F97E44D81966A2676E8FF132B"/>
    <w:rsid w:val="008874E4"/>
  </w:style>
  <w:style w:type="paragraph" w:customStyle="1" w:styleId="D17972064F6F4CF098E95FE7FE9C6278">
    <w:name w:val="D17972064F6F4CF098E95FE7FE9C6278"/>
    <w:rsid w:val="008874E4"/>
  </w:style>
  <w:style w:type="paragraph" w:customStyle="1" w:styleId="A1166D76B2FC45978095C4738CB48857">
    <w:name w:val="A1166D76B2FC45978095C4738CB48857"/>
    <w:rsid w:val="008874E4"/>
  </w:style>
  <w:style w:type="paragraph" w:customStyle="1" w:styleId="8E3291060655451CB6883DCE13013E88">
    <w:name w:val="8E3291060655451CB6883DCE13013E88"/>
    <w:rsid w:val="008874E4"/>
  </w:style>
  <w:style w:type="paragraph" w:customStyle="1" w:styleId="0B144C71C04449E8A0B11B6679A71283">
    <w:name w:val="0B144C71C04449E8A0B11B6679A71283"/>
    <w:rsid w:val="008874E4"/>
  </w:style>
  <w:style w:type="paragraph" w:customStyle="1" w:styleId="E14E6E2A2E3941F3A34459539ED487F8">
    <w:name w:val="E14E6E2A2E3941F3A34459539ED487F8"/>
    <w:rsid w:val="008874E4"/>
  </w:style>
  <w:style w:type="paragraph" w:customStyle="1" w:styleId="0753F5F810A3411EAE193380FCCE30F4">
    <w:name w:val="0753F5F810A3411EAE193380FCCE30F4"/>
    <w:rsid w:val="008874E4"/>
  </w:style>
  <w:style w:type="paragraph" w:customStyle="1" w:styleId="8744E74C4230459BA3E94363E5E7ED29">
    <w:name w:val="8744E74C4230459BA3E94363E5E7ED29"/>
    <w:rsid w:val="008874E4"/>
  </w:style>
  <w:style w:type="paragraph" w:customStyle="1" w:styleId="82AAA76CB1124B52BD95D32D33CC8BB8">
    <w:name w:val="82AAA76CB1124B52BD95D32D33CC8BB8"/>
    <w:rsid w:val="008874E4"/>
  </w:style>
  <w:style w:type="paragraph" w:customStyle="1" w:styleId="B11F1B330DEE4D4F989E5CD2F689E8E8">
    <w:name w:val="B11F1B330DEE4D4F989E5CD2F689E8E8"/>
    <w:rsid w:val="008874E4"/>
  </w:style>
  <w:style w:type="paragraph" w:customStyle="1" w:styleId="B79C53332DE64568B720BAE12C9CE89A">
    <w:name w:val="B79C53332DE64568B720BAE12C9CE89A"/>
    <w:rsid w:val="008874E4"/>
  </w:style>
  <w:style w:type="paragraph" w:customStyle="1" w:styleId="F883E8114EB0404182078565F76248D3">
    <w:name w:val="F883E8114EB0404182078565F76248D3"/>
    <w:rsid w:val="008874E4"/>
  </w:style>
  <w:style w:type="paragraph" w:customStyle="1" w:styleId="AE8922491C6A4C6AB8F9591121CF4FF5">
    <w:name w:val="AE8922491C6A4C6AB8F9591121CF4FF5"/>
    <w:rsid w:val="008874E4"/>
  </w:style>
  <w:style w:type="paragraph" w:customStyle="1" w:styleId="6F455E5FB5434507B5D50B6B7799E9F3">
    <w:name w:val="6F455E5FB5434507B5D50B6B7799E9F3"/>
    <w:rsid w:val="008874E4"/>
  </w:style>
  <w:style w:type="paragraph" w:customStyle="1" w:styleId="F9E84D6D6079468EA372A3F7E327DB24">
    <w:name w:val="F9E84D6D6079468EA372A3F7E327DB24"/>
    <w:rsid w:val="008874E4"/>
  </w:style>
  <w:style w:type="paragraph" w:customStyle="1" w:styleId="0D3E9C8E981644DCAC86D1BF57B7640F">
    <w:name w:val="0D3E9C8E981644DCAC86D1BF57B7640F"/>
    <w:rsid w:val="008874E4"/>
  </w:style>
  <w:style w:type="paragraph" w:customStyle="1" w:styleId="D1E689426301420B8546CC2BE749ED9F">
    <w:name w:val="D1E689426301420B8546CC2BE749ED9F"/>
    <w:rsid w:val="008874E4"/>
  </w:style>
  <w:style w:type="paragraph" w:customStyle="1" w:styleId="81297387565140AB86FF5597BD5115EC">
    <w:name w:val="81297387565140AB86FF5597BD5115EC"/>
    <w:rsid w:val="008874E4"/>
  </w:style>
  <w:style w:type="paragraph" w:customStyle="1" w:styleId="C111119D370D40A78E09837AC6683138">
    <w:name w:val="C111119D370D40A78E09837AC6683138"/>
    <w:rsid w:val="008874E4"/>
  </w:style>
  <w:style w:type="paragraph" w:customStyle="1" w:styleId="C9F6C9D27184419481300ED68B99AF80">
    <w:name w:val="C9F6C9D27184419481300ED68B99AF80"/>
    <w:rsid w:val="008874E4"/>
  </w:style>
  <w:style w:type="paragraph" w:customStyle="1" w:styleId="17E9B6D0F40E4E35A883229768D76F5D">
    <w:name w:val="17E9B6D0F40E4E35A883229768D76F5D"/>
    <w:rsid w:val="008874E4"/>
  </w:style>
  <w:style w:type="paragraph" w:customStyle="1" w:styleId="AF0C2100C4A449969B95176AC9B909A0">
    <w:name w:val="AF0C2100C4A449969B95176AC9B909A0"/>
    <w:rsid w:val="008874E4"/>
  </w:style>
  <w:style w:type="paragraph" w:customStyle="1" w:styleId="C7060F7921EF4425A681781788646DDB">
    <w:name w:val="C7060F7921EF4425A681781788646DDB"/>
    <w:rsid w:val="008874E4"/>
  </w:style>
  <w:style w:type="paragraph" w:customStyle="1" w:styleId="1E541A8BC01241B69BE720BE701A11FF">
    <w:name w:val="1E541A8BC01241B69BE720BE701A11FF"/>
    <w:rsid w:val="008874E4"/>
  </w:style>
  <w:style w:type="paragraph" w:customStyle="1" w:styleId="C3561A071B2A466E9D7CC51F5522E5D4">
    <w:name w:val="C3561A071B2A466E9D7CC51F5522E5D4"/>
    <w:rsid w:val="008874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#74, Mei layout Peenya 3rd phase, Bangalore-560-058.
Karnataka, India.</CompanyAddress>
  <CompanyPhone>8073629055</CompanyPhone>
  <CompanyFax>8073629055</CompanyFax>
  <CompanyEmail>arbhasun1606@gmail.com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3A747F-2A9F-46DB-BBF0-04887688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344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Arbhasun Banerjee</dc:creator>
  <cp:keywords/>
  <cp:lastModifiedBy>Arbhasun Banerjee</cp:lastModifiedBy>
  <cp:revision>6</cp:revision>
  <dcterms:created xsi:type="dcterms:W3CDTF">2021-05-17T09:17:00Z</dcterms:created>
  <dcterms:modified xsi:type="dcterms:W3CDTF">2021-05-21T06:04:00Z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